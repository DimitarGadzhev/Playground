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C41" w:rsidRDefault="0023691D" w:rsidP="00A85EDE">
      <w:pPr>
        <w:pStyle w:val="Heading2"/>
        <w:jc w:val="center"/>
        <w:rPr>
          <w:noProof/>
        </w:rPr>
      </w:pPr>
      <w:bookmarkStart w:id="0" w:name="_GoBack"/>
      <w:bookmarkEnd w:id="0"/>
      <w:r w:rsidRPr="00A85EDE">
        <w:t>Problem</w:t>
      </w:r>
      <w:r w:rsidR="008B0C41" w:rsidRPr="00A85EDE">
        <w:t xml:space="preserve"> </w:t>
      </w:r>
      <w:r w:rsidR="00A740D4">
        <w:t>2</w:t>
      </w:r>
      <w:r w:rsidR="008B0C41" w:rsidRPr="00A85EDE">
        <w:t xml:space="preserve"> – </w:t>
      </w:r>
      <w:r w:rsidR="00F204F2">
        <w:rPr>
          <w:noProof/>
        </w:rPr>
        <w:t>Two Girls</w:t>
      </w:r>
      <w:r w:rsidR="00835623">
        <w:rPr>
          <w:noProof/>
        </w:rPr>
        <w:t>,</w:t>
      </w:r>
      <w:r w:rsidR="00F204F2">
        <w:rPr>
          <w:noProof/>
        </w:rPr>
        <w:t xml:space="preserve"> One Path</w:t>
      </w:r>
    </w:p>
    <w:p w:rsidR="001917E2" w:rsidRDefault="00582E14" w:rsidP="00DA349E">
      <w:r>
        <w:rPr>
          <w:noProof/>
          <w:lang w:val="bg-BG" w:eastAsia="bg-BG"/>
        </w:rPr>
        <w:drawing>
          <wp:anchor distT="0" distB="0" distL="114300" distR="114300" simplePos="0" relativeHeight="251658240" behindDoc="1" locked="0" layoutInCell="1" allowOverlap="1" wp14:anchorId="01337772" wp14:editId="2E7A0876">
            <wp:simplePos x="0" y="0"/>
            <wp:positionH relativeFrom="column">
              <wp:posOffset>2540</wp:posOffset>
            </wp:positionH>
            <wp:positionV relativeFrom="paragraph">
              <wp:posOffset>17145</wp:posOffset>
            </wp:positionV>
            <wp:extent cx="1526540" cy="1019175"/>
            <wp:effectExtent l="0" t="0" r="0" b="9525"/>
            <wp:wrapTight wrapText="bothSides">
              <wp:wrapPolygon edited="0">
                <wp:start x="809" y="0"/>
                <wp:lineTo x="0" y="1211"/>
                <wp:lineTo x="0" y="20187"/>
                <wp:lineTo x="809" y="21398"/>
                <wp:lineTo x="20486" y="21398"/>
                <wp:lineTo x="21295" y="20187"/>
                <wp:lineTo x="21295" y="1211"/>
                <wp:lineTo x="20486" y="0"/>
                <wp:lineTo x="809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o-girls-play-with-flowers-in-park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540" cy="1019175"/>
                    </a:xfrm>
                    <a:prstGeom prst="round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349E">
        <w:t xml:space="preserve">Molly and Dolly are two cute </w:t>
      </w:r>
      <w:r w:rsidR="00975FD7">
        <w:t xml:space="preserve">little </w:t>
      </w:r>
      <w:r w:rsidR="00DA349E">
        <w:t>girls playing in a local park. They decided to compete with each other in an</w:t>
      </w:r>
      <w:r w:rsidR="00567337">
        <w:t xml:space="preserve"> easy game – </w:t>
      </w:r>
      <w:r w:rsidR="00337EF0">
        <w:t>which one</w:t>
      </w:r>
      <w:r w:rsidR="00567337">
        <w:t xml:space="preserve"> will collect more flowers. </w:t>
      </w:r>
      <w:r w:rsidR="00337EF0">
        <w:t xml:space="preserve">Since </w:t>
      </w:r>
      <w:r w:rsidR="00975FD7">
        <w:t xml:space="preserve">the girls are too young to calculate the final score, they need your help. </w:t>
      </w:r>
      <w:r w:rsidR="005C4FB7">
        <w:t>And since you are too lazy to count by hand, you have to write a program to make it for you.</w:t>
      </w:r>
    </w:p>
    <w:p w:rsidR="00F21D93" w:rsidRDefault="00347A0A" w:rsidP="00F85C1E">
      <w:pPr>
        <w:spacing w:after="0"/>
      </w:pPr>
      <w:r>
        <w:t>The rules for the game follow:</w:t>
      </w:r>
    </w:p>
    <w:p w:rsidR="00F21D93" w:rsidRDefault="00F21D93" w:rsidP="00F85C1E">
      <w:pPr>
        <w:pStyle w:val="ListParagraph"/>
        <w:numPr>
          <w:ilvl w:val="0"/>
          <w:numId w:val="26"/>
        </w:numPr>
        <w:spacing w:before="0" w:after="0"/>
      </w:pPr>
      <w:r>
        <w:t xml:space="preserve">The game field is a circular path of </w:t>
      </w:r>
      <w:r w:rsidR="00234723" w:rsidRPr="00E42142">
        <w:rPr>
          <w:b/>
        </w:rPr>
        <w:t>N</w:t>
      </w:r>
      <w:r w:rsidR="00234723">
        <w:t xml:space="preserve"> </w:t>
      </w:r>
      <w:r>
        <w:t>cells.</w:t>
      </w:r>
      <w:r w:rsidR="00AE3634" w:rsidRPr="00AE3634">
        <w:t xml:space="preserve"> </w:t>
      </w:r>
      <w:r w:rsidR="00AE3634">
        <w:t xml:space="preserve">Each cell may have </w:t>
      </w:r>
      <w:r w:rsidR="00AE3634" w:rsidRPr="00AE3634">
        <w:rPr>
          <w:b/>
        </w:rPr>
        <w:t>F</w:t>
      </w:r>
      <w:r w:rsidR="00AE3634">
        <w:t xml:space="preserve"> flowers in it.</w:t>
      </w:r>
    </w:p>
    <w:p w:rsidR="00234723" w:rsidRDefault="009D78F3" w:rsidP="00F85C1E">
      <w:pPr>
        <w:pStyle w:val="ListParagraph"/>
        <w:numPr>
          <w:ilvl w:val="0"/>
          <w:numId w:val="26"/>
        </w:numPr>
        <w:spacing w:before="0" w:after="0"/>
      </w:pPr>
      <w:r>
        <w:t>Each cell is numbered with integer</w:t>
      </w:r>
      <w:r w:rsidR="00234723">
        <w:t xml:space="preserve"> from </w:t>
      </w:r>
      <w:r w:rsidR="00234723" w:rsidRPr="006A2DA5">
        <w:rPr>
          <w:b/>
        </w:rPr>
        <w:t>1</w:t>
      </w:r>
      <w:r w:rsidR="00234723">
        <w:t xml:space="preserve"> </w:t>
      </w:r>
      <w:r w:rsidR="00C202A1">
        <w:t xml:space="preserve">to </w:t>
      </w:r>
      <w:r w:rsidR="00C202A1" w:rsidRPr="006A2DA5">
        <w:rPr>
          <w:b/>
        </w:rPr>
        <w:t>N</w:t>
      </w:r>
      <w:r w:rsidR="00C202A1">
        <w:t>.</w:t>
      </w:r>
    </w:p>
    <w:p w:rsidR="00347A0A" w:rsidRDefault="0015656B" w:rsidP="00F85C1E">
      <w:pPr>
        <w:pStyle w:val="ListParagraph"/>
        <w:numPr>
          <w:ilvl w:val="0"/>
          <w:numId w:val="26"/>
        </w:numPr>
        <w:spacing w:before="0" w:after="0"/>
      </w:pPr>
      <w:r>
        <w:t xml:space="preserve">Molly and Dolly are </w:t>
      </w:r>
      <w:r w:rsidR="008375BC">
        <w:t xml:space="preserve">collection flowers </w:t>
      </w:r>
      <w:r>
        <w:t>jumping from one cell to another.</w:t>
      </w:r>
    </w:p>
    <w:p w:rsidR="0015656B" w:rsidRDefault="0015656B" w:rsidP="00F85C1E">
      <w:pPr>
        <w:pStyle w:val="ListParagraph"/>
        <w:numPr>
          <w:ilvl w:val="0"/>
          <w:numId w:val="26"/>
        </w:numPr>
        <w:spacing w:before="0" w:after="0"/>
      </w:pPr>
      <w:r>
        <w:t>They start next to each other but moving in opposite directions.</w:t>
      </w:r>
    </w:p>
    <w:p w:rsidR="0015656B" w:rsidRDefault="00347977" w:rsidP="00F85C1E">
      <w:pPr>
        <w:pStyle w:val="ListParagraph"/>
        <w:numPr>
          <w:ilvl w:val="0"/>
          <w:numId w:val="26"/>
        </w:numPr>
        <w:spacing w:before="0" w:after="0"/>
      </w:pPr>
      <w:r>
        <w:t xml:space="preserve">Molly starts at </w:t>
      </w:r>
      <w:r w:rsidR="003F4A4D">
        <w:t xml:space="preserve">cell </w:t>
      </w:r>
      <w:r w:rsidRPr="00347977">
        <w:rPr>
          <w:b/>
        </w:rPr>
        <w:t>1</w:t>
      </w:r>
      <w:r>
        <w:t xml:space="preserve"> and moves </w:t>
      </w:r>
      <w:r w:rsidR="00FF44E4">
        <w:t xml:space="preserve">towards cell </w:t>
      </w:r>
      <w:r w:rsidR="00FF44E4" w:rsidRPr="00D82759">
        <w:rPr>
          <w:b/>
        </w:rPr>
        <w:t>N</w:t>
      </w:r>
      <w:r w:rsidR="00FF44E4">
        <w:t>.</w:t>
      </w:r>
    </w:p>
    <w:p w:rsidR="00C304F0" w:rsidRDefault="00C304F0" w:rsidP="00F85C1E">
      <w:pPr>
        <w:pStyle w:val="ListParagraph"/>
        <w:numPr>
          <w:ilvl w:val="0"/>
          <w:numId w:val="26"/>
        </w:numPr>
        <w:spacing w:before="0" w:after="0"/>
      </w:pPr>
      <w:r>
        <w:t xml:space="preserve">If Molly reaches cell </w:t>
      </w:r>
      <w:r w:rsidRPr="00081FF3">
        <w:rPr>
          <w:b/>
        </w:rPr>
        <w:t>N</w:t>
      </w:r>
      <w:r>
        <w:t xml:space="preserve"> and has to move forward, she continues to cell </w:t>
      </w:r>
      <w:r w:rsidRPr="00081FF3">
        <w:rPr>
          <w:b/>
        </w:rPr>
        <w:t>1</w:t>
      </w:r>
      <w:r>
        <w:t xml:space="preserve"> (circular path).</w:t>
      </w:r>
    </w:p>
    <w:p w:rsidR="00FF44E4" w:rsidRDefault="00FF44E4" w:rsidP="00F85C1E">
      <w:pPr>
        <w:pStyle w:val="ListParagraph"/>
        <w:numPr>
          <w:ilvl w:val="0"/>
          <w:numId w:val="26"/>
        </w:numPr>
        <w:spacing w:before="0" w:after="0"/>
      </w:pPr>
      <w:r>
        <w:t xml:space="preserve">Dolly starts at cell </w:t>
      </w:r>
      <w:r w:rsidRPr="00D82759">
        <w:rPr>
          <w:b/>
        </w:rPr>
        <w:t>N</w:t>
      </w:r>
      <w:r>
        <w:t xml:space="preserve"> and moves towards</w:t>
      </w:r>
      <w:r w:rsidR="007C49FB">
        <w:t xml:space="preserve"> cell</w:t>
      </w:r>
      <w:r>
        <w:t xml:space="preserve"> </w:t>
      </w:r>
      <w:r w:rsidRPr="00D82759">
        <w:rPr>
          <w:b/>
        </w:rPr>
        <w:t>1</w:t>
      </w:r>
      <w:r>
        <w:t>.</w:t>
      </w:r>
    </w:p>
    <w:p w:rsidR="00D82759" w:rsidRDefault="003B7AD7" w:rsidP="0015656B">
      <w:pPr>
        <w:pStyle w:val="ListParagraph"/>
        <w:numPr>
          <w:ilvl w:val="0"/>
          <w:numId w:val="26"/>
        </w:numPr>
      </w:pPr>
      <w:r>
        <w:t xml:space="preserve">If Dolly reaches cell </w:t>
      </w:r>
      <w:r w:rsidRPr="00F20189">
        <w:rPr>
          <w:b/>
        </w:rPr>
        <w:t>1</w:t>
      </w:r>
      <w:r>
        <w:t xml:space="preserve"> and has to move forward, she continues to cell </w:t>
      </w:r>
      <w:r w:rsidRPr="00F20189">
        <w:rPr>
          <w:b/>
        </w:rPr>
        <w:t>N</w:t>
      </w:r>
      <w:r>
        <w:t xml:space="preserve"> (circular path).</w:t>
      </w:r>
    </w:p>
    <w:p w:rsidR="00F20189" w:rsidRDefault="00203C20" w:rsidP="0015656B">
      <w:pPr>
        <w:pStyle w:val="ListParagraph"/>
        <w:numPr>
          <w:ilvl w:val="0"/>
          <w:numId w:val="26"/>
        </w:numPr>
      </w:pPr>
      <w:r>
        <w:t>When one of the girls reach</w:t>
      </w:r>
      <w:r w:rsidR="00E01EDF">
        <w:t>es a cell, she collects all the</w:t>
      </w:r>
      <w:r w:rsidR="0072062D">
        <w:t xml:space="preserve"> </w:t>
      </w:r>
      <w:r w:rsidR="0072062D" w:rsidRPr="0072062D">
        <w:rPr>
          <w:b/>
        </w:rPr>
        <w:t>F</w:t>
      </w:r>
      <w:r w:rsidR="00E01EDF" w:rsidRPr="0072062D">
        <w:rPr>
          <w:b/>
        </w:rPr>
        <w:t xml:space="preserve"> </w:t>
      </w:r>
      <w:r w:rsidR="00E01EDF">
        <w:t>flowers on that cell.</w:t>
      </w:r>
    </w:p>
    <w:p w:rsidR="00A23118" w:rsidRDefault="00A55BC3" w:rsidP="0015656B">
      <w:pPr>
        <w:pStyle w:val="ListParagraph"/>
        <w:numPr>
          <w:ilvl w:val="0"/>
          <w:numId w:val="26"/>
        </w:numPr>
      </w:pPr>
      <w:r>
        <w:t xml:space="preserve">The girl then jumps </w:t>
      </w:r>
      <w:r w:rsidRPr="00A77966">
        <w:rPr>
          <w:b/>
        </w:rPr>
        <w:t xml:space="preserve">F </w:t>
      </w:r>
      <w:r>
        <w:t>cell</w:t>
      </w:r>
      <w:r w:rsidR="00A77966">
        <w:t>s</w:t>
      </w:r>
      <w:r>
        <w:t xml:space="preserve"> ahead of the current cell, depending on </w:t>
      </w:r>
      <w:r w:rsidR="007D7895">
        <w:t xml:space="preserve">the </w:t>
      </w:r>
      <w:r>
        <w:t>moving direction.</w:t>
      </w:r>
    </w:p>
    <w:p w:rsidR="0054582C" w:rsidRDefault="0054582C" w:rsidP="0015656B">
      <w:pPr>
        <w:pStyle w:val="ListParagraph"/>
        <w:numPr>
          <w:ilvl w:val="0"/>
          <w:numId w:val="26"/>
        </w:numPr>
      </w:pPr>
      <w:r>
        <w:t>If one of the girls reach</w:t>
      </w:r>
      <w:r w:rsidR="003F710E">
        <w:t>es</w:t>
      </w:r>
      <w:r>
        <w:t xml:space="preserve"> a cell with no flowers in it, </w:t>
      </w:r>
      <w:r w:rsidRPr="006A04F5">
        <w:rPr>
          <w:b/>
        </w:rPr>
        <w:t>the game ends</w:t>
      </w:r>
      <w:r>
        <w:t>.</w:t>
      </w:r>
    </w:p>
    <w:p w:rsidR="002A5603" w:rsidRDefault="002A5603" w:rsidP="0015656B">
      <w:pPr>
        <w:pStyle w:val="ListParagraph"/>
        <w:numPr>
          <w:ilvl w:val="0"/>
          <w:numId w:val="26"/>
        </w:numPr>
      </w:pPr>
      <w:r>
        <w:t>If the both girls move</w:t>
      </w:r>
      <w:r w:rsidR="00061519" w:rsidRPr="00061519">
        <w:t xml:space="preserve"> </w:t>
      </w:r>
      <w:r w:rsidR="00061519">
        <w:t>at the same time</w:t>
      </w:r>
      <w:r>
        <w:t xml:space="preserve"> to the same cell</w:t>
      </w:r>
      <w:r w:rsidR="00992630">
        <w:t xml:space="preserve"> </w:t>
      </w:r>
      <w:r w:rsidR="00061519">
        <w:t>full of flowers</w:t>
      </w:r>
      <w:r>
        <w:t xml:space="preserve">, they split the flowers evenly and leave the rest </w:t>
      </w:r>
      <w:r w:rsidR="00157929">
        <w:t>into</w:t>
      </w:r>
      <w:r>
        <w:t xml:space="preserve"> the cell.</w:t>
      </w:r>
      <w:r w:rsidR="00525462">
        <w:t xml:space="preserve"> </w:t>
      </w:r>
      <w:r w:rsidR="00CF4864">
        <w:t xml:space="preserve">If the cell </w:t>
      </w:r>
      <w:r w:rsidR="00121B47">
        <w:t>contains</w:t>
      </w:r>
      <w:r w:rsidR="00CF4864">
        <w:t xml:space="preserve"> even amount of flowers, they split them in half and zero flowers are left </w:t>
      </w:r>
      <w:r w:rsidR="00121B47">
        <w:t xml:space="preserve">in the cell. If the cell </w:t>
      </w:r>
      <w:r w:rsidR="00D82DE2">
        <w:t>contains odd amount of flowers, the</w:t>
      </w:r>
      <w:r w:rsidR="007436C9">
        <w:t>y</w:t>
      </w:r>
      <w:r w:rsidR="00D82DE2">
        <w:t xml:space="preserve"> leave 1 flower in the cell and split the rest in half.</w:t>
      </w:r>
    </w:p>
    <w:p w:rsidR="006A2E2C" w:rsidRDefault="006A2E2C" w:rsidP="0015656B">
      <w:pPr>
        <w:pStyle w:val="ListParagraph"/>
        <w:numPr>
          <w:ilvl w:val="0"/>
          <w:numId w:val="26"/>
        </w:numPr>
      </w:pPr>
      <w:r>
        <w:t xml:space="preserve">If the both girls move at the same time to the same cell full of </w:t>
      </w:r>
      <w:r w:rsidRPr="006A2E2C">
        <w:rPr>
          <w:b/>
        </w:rPr>
        <w:t>F</w:t>
      </w:r>
      <w:r>
        <w:t xml:space="preserve"> flowers, they both jump </w:t>
      </w:r>
      <w:r w:rsidRPr="00AF2FEB">
        <w:rPr>
          <w:b/>
        </w:rPr>
        <w:t>F</w:t>
      </w:r>
      <w:r>
        <w:t xml:space="preserve"> cells forward.</w:t>
      </w:r>
    </w:p>
    <w:p w:rsidR="00BA6F40" w:rsidRDefault="00BA6F40" w:rsidP="0015656B">
      <w:pPr>
        <w:pStyle w:val="ListParagraph"/>
        <w:numPr>
          <w:ilvl w:val="0"/>
          <w:numId w:val="26"/>
        </w:numPr>
      </w:pPr>
      <w:r>
        <w:t>The girls never change their moving direction</w:t>
      </w:r>
      <w:r w:rsidR="00727DEC">
        <w:t>s</w:t>
      </w:r>
      <w:r>
        <w:t>.</w:t>
      </w:r>
    </w:p>
    <w:p w:rsidR="00203C20" w:rsidRDefault="00203C20" w:rsidP="0015656B">
      <w:pPr>
        <w:pStyle w:val="ListParagraph"/>
        <w:numPr>
          <w:ilvl w:val="0"/>
          <w:numId w:val="26"/>
        </w:numPr>
      </w:pPr>
      <w:r>
        <w:t>Both girls collect the flowers on their starting cell before moving to the next one.</w:t>
      </w:r>
    </w:p>
    <w:p w:rsidR="00F20189" w:rsidRDefault="00F20189" w:rsidP="0015656B">
      <w:pPr>
        <w:pStyle w:val="ListParagraph"/>
        <w:numPr>
          <w:ilvl w:val="0"/>
          <w:numId w:val="26"/>
        </w:numPr>
      </w:pPr>
      <w:r>
        <w:t>The two girls</w:t>
      </w:r>
      <w:r w:rsidR="00E01EDF">
        <w:t xml:space="preserve"> collect flowers and</w:t>
      </w:r>
      <w:r>
        <w:t xml:space="preserve"> move at the same time. </w:t>
      </w:r>
    </w:p>
    <w:p w:rsidR="003B33D8" w:rsidRDefault="00842C34" w:rsidP="00F85C1E">
      <w:pPr>
        <w:spacing w:before="0" w:after="0"/>
        <w:jc w:val="center"/>
      </w:pPr>
      <w:r>
        <w:t>Detailed example:</w:t>
      </w:r>
    </w:p>
    <w:p w:rsidR="00842C34" w:rsidRDefault="00AD6743" w:rsidP="00F85C1E">
      <w:pPr>
        <w:pStyle w:val="ListParagraph"/>
        <w:numPr>
          <w:ilvl w:val="0"/>
          <w:numId w:val="27"/>
        </w:numPr>
        <w:spacing w:before="0" w:after="0"/>
        <w:contextualSpacing w:val="0"/>
      </w:pPr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 wp14:anchorId="371F6FC8" wp14:editId="4C10275E">
            <wp:simplePos x="0" y="0"/>
            <wp:positionH relativeFrom="column">
              <wp:posOffset>-109220</wp:posOffset>
            </wp:positionH>
            <wp:positionV relativeFrom="paragraph">
              <wp:posOffset>145415</wp:posOffset>
            </wp:positionV>
            <wp:extent cx="2696210" cy="2593975"/>
            <wp:effectExtent l="0" t="0" r="889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oGirlsTask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62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60FD">
        <w:t xml:space="preserve">We have a path with </w:t>
      </w:r>
      <w:r w:rsidR="004460FD" w:rsidRPr="00AD6743">
        <w:rPr>
          <w:b/>
        </w:rPr>
        <w:t>8</w:t>
      </w:r>
      <w:r w:rsidR="004460FD">
        <w:t xml:space="preserve"> cells.</w:t>
      </w:r>
    </w:p>
    <w:p w:rsidR="004460FD" w:rsidRDefault="004460FD" w:rsidP="00F85C1E">
      <w:pPr>
        <w:pStyle w:val="ListParagraph"/>
        <w:numPr>
          <w:ilvl w:val="0"/>
          <w:numId w:val="27"/>
        </w:numPr>
        <w:spacing w:before="0" w:after="0"/>
        <w:contextualSpacing w:val="0"/>
      </w:pPr>
      <w:r w:rsidRPr="00AD6743">
        <w:rPr>
          <w:b/>
        </w:rPr>
        <w:t>Molly</w:t>
      </w:r>
      <w:r>
        <w:t xml:space="preserve"> starts at </w:t>
      </w:r>
      <w:r w:rsidRPr="00AD6743">
        <w:rPr>
          <w:b/>
        </w:rPr>
        <w:t>cell 1</w:t>
      </w:r>
      <w:r>
        <w:t xml:space="preserve"> and collects </w:t>
      </w:r>
      <w:r w:rsidRPr="00AD6743">
        <w:rPr>
          <w:b/>
        </w:rPr>
        <w:t>4 flowers</w:t>
      </w:r>
      <w:r>
        <w:t>.</w:t>
      </w:r>
    </w:p>
    <w:p w:rsidR="004460FD" w:rsidRDefault="004460FD" w:rsidP="00F85C1E">
      <w:pPr>
        <w:pStyle w:val="ListParagraph"/>
        <w:numPr>
          <w:ilvl w:val="0"/>
          <w:numId w:val="27"/>
        </w:numPr>
        <w:spacing w:before="0" w:after="0"/>
        <w:contextualSpacing w:val="0"/>
      </w:pPr>
      <w:r w:rsidRPr="00AD6743">
        <w:rPr>
          <w:b/>
        </w:rPr>
        <w:t>Dolly</w:t>
      </w:r>
      <w:r>
        <w:t xml:space="preserve"> starts at </w:t>
      </w:r>
      <w:r w:rsidRPr="00AD6743">
        <w:rPr>
          <w:b/>
        </w:rPr>
        <w:t>cell 8</w:t>
      </w:r>
      <w:r>
        <w:t xml:space="preserve"> and collects </w:t>
      </w:r>
      <w:r w:rsidRPr="00AD6743">
        <w:rPr>
          <w:b/>
        </w:rPr>
        <w:t>2 flowers</w:t>
      </w:r>
      <w:r>
        <w:t>.</w:t>
      </w:r>
    </w:p>
    <w:p w:rsidR="004460FD" w:rsidRDefault="004460FD" w:rsidP="00F85C1E">
      <w:pPr>
        <w:pStyle w:val="ListParagraph"/>
        <w:numPr>
          <w:ilvl w:val="0"/>
          <w:numId w:val="27"/>
        </w:numPr>
        <w:spacing w:before="0" w:after="0"/>
        <w:contextualSpacing w:val="0"/>
      </w:pPr>
      <w:r w:rsidRPr="00AD6743">
        <w:rPr>
          <w:b/>
        </w:rPr>
        <w:t>Molly</w:t>
      </w:r>
      <w:r>
        <w:t xml:space="preserve"> moves </w:t>
      </w:r>
      <w:r w:rsidRPr="00AD6743">
        <w:rPr>
          <w:b/>
        </w:rPr>
        <w:t>4 cell</w:t>
      </w:r>
      <w:r w:rsidR="00783610" w:rsidRPr="00AD6743">
        <w:rPr>
          <w:b/>
        </w:rPr>
        <w:t>s</w:t>
      </w:r>
      <w:r>
        <w:t xml:space="preserve"> ahead jumping on </w:t>
      </w:r>
      <w:r w:rsidRPr="00AD6743">
        <w:rPr>
          <w:b/>
        </w:rPr>
        <w:t>cell 5</w:t>
      </w:r>
      <w:r>
        <w:t>.</w:t>
      </w:r>
    </w:p>
    <w:p w:rsidR="00783610" w:rsidRDefault="00783610" w:rsidP="00F85C1E">
      <w:pPr>
        <w:pStyle w:val="ListParagraph"/>
        <w:numPr>
          <w:ilvl w:val="0"/>
          <w:numId w:val="27"/>
        </w:numPr>
        <w:spacing w:before="0" w:after="0"/>
        <w:contextualSpacing w:val="0"/>
      </w:pPr>
      <w:r w:rsidRPr="00AD6743">
        <w:rPr>
          <w:b/>
        </w:rPr>
        <w:t>Dolly</w:t>
      </w:r>
      <w:r>
        <w:t xml:space="preserve"> </w:t>
      </w:r>
      <w:r w:rsidR="00630FBB">
        <w:t xml:space="preserve">moves </w:t>
      </w:r>
      <w:r w:rsidR="002B7431" w:rsidRPr="00AD6743">
        <w:rPr>
          <w:b/>
        </w:rPr>
        <w:t>2</w:t>
      </w:r>
      <w:r w:rsidR="00247C2B" w:rsidRPr="00AD6743">
        <w:rPr>
          <w:b/>
        </w:rPr>
        <w:t xml:space="preserve"> cells</w:t>
      </w:r>
      <w:r w:rsidR="00247C2B">
        <w:t xml:space="preserve"> ahead jumping on </w:t>
      </w:r>
      <w:r w:rsidR="00247C2B" w:rsidRPr="00AD6743">
        <w:rPr>
          <w:b/>
        </w:rPr>
        <w:t xml:space="preserve">cell </w:t>
      </w:r>
      <w:r w:rsidR="002B7431" w:rsidRPr="00AD6743">
        <w:rPr>
          <w:b/>
        </w:rPr>
        <w:t>6</w:t>
      </w:r>
      <w:r w:rsidR="00247C2B">
        <w:t>.</w:t>
      </w:r>
    </w:p>
    <w:p w:rsidR="00247C2B" w:rsidRDefault="006175A0" w:rsidP="00F85C1E">
      <w:pPr>
        <w:pStyle w:val="ListParagraph"/>
        <w:numPr>
          <w:ilvl w:val="0"/>
          <w:numId w:val="27"/>
        </w:numPr>
        <w:spacing w:before="0" w:after="0"/>
        <w:contextualSpacing w:val="0"/>
      </w:pPr>
      <w:r w:rsidRPr="00AD6743">
        <w:rPr>
          <w:b/>
        </w:rPr>
        <w:t>Molly</w:t>
      </w:r>
      <w:r>
        <w:t xml:space="preserve"> is at </w:t>
      </w:r>
      <w:r w:rsidRPr="00AD6743">
        <w:rPr>
          <w:b/>
        </w:rPr>
        <w:t>cell 5</w:t>
      </w:r>
      <w:r>
        <w:t xml:space="preserve"> and collects </w:t>
      </w:r>
      <w:r w:rsidRPr="00AD6743">
        <w:rPr>
          <w:b/>
        </w:rPr>
        <w:t>7 flowers</w:t>
      </w:r>
      <w:r>
        <w:t xml:space="preserve"> </w:t>
      </w:r>
      <w:r w:rsidR="00B026B7">
        <w:t>–</w:t>
      </w:r>
      <w:r>
        <w:t xml:space="preserve"> </w:t>
      </w:r>
      <w:r w:rsidR="00B026B7" w:rsidRPr="00AD6743">
        <w:rPr>
          <w:b/>
        </w:rPr>
        <w:t xml:space="preserve">11 </w:t>
      </w:r>
      <w:r w:rsidR="007F4B72" w:rsidRPr="00AD6743">
        <w:rPr>
          <w:b/>
        </w:rPr>
        <w:t>in total</w:t>
      </w:r>
      <w:r w:rsidR="00B026B7">
        <w:t>.</w:t>
      </w:r>
    </w:p>
    <w:p w:rsidR="007F4B72" w:rsidRDefault="007F4B72" w:rsidP="00582E14">
      <w:pPr>
        <w:pStyle w:val="ListParagraph"/>
        <w:numPr>
          <w:ilvl w:val="0"/>
          <w:numId w:val="27"/>
        </w:numPr>
        <w:spacing w:before="0" w:after="0"/>
        <w:contextualSpacing w:val="0"/>
      </w:pPr>
      <w:r w:rsidRPr="00AD6743">
        <w:rPr>
          <w:b/>
        </w:rPr>
        <w:t>Dolly</w:t>
      </w:r>
      <w:r>
        <w:t xml:space="preserve"> </w:t>
      </w:r>
      <w:r w:rsidR="007F25CE">
        <w:t xml:space="preserve">is at </w:t>
      </w:r>
      <w:r w:rsidR="007F25CE" w:rsidRPr="00AD6743">
        <w:rPr>
          <w:b/>
        </w:rPr>
        <w:t>cell 6</w:t>
      </w:r>
      <w:r w:rsidR="007F25CE">
        <w:t xml:space="preserve"> and collects </w:t>
      </w:r>
      <w:r w:rsidR="007F25CE" w:rsidRPr="00AD6743">
        <w:rPr>
          <w:b/>
        </w:rPr>
        <w:t>11 flowers</w:t>
      </w:r>
      <w:r w:rsidR="007F25CE">
        <w:t xml:space="preserve"> – </w:t>
      </w:r>
      <w:r w:rsidR="007F25CE" w:rsidRPr="00AD6743">
        <w:rPr>
          <w:b/>
        </w:rPr>
        <w:t>13 in total</w:t>
      </w:r>
      <w:r w:rsidR="007F25CE">
        <w:t>.</w:t>
      </w:r>
    </w:p>
    <w:p w:rsidR="0057114E" w:rsidRDefault="0057114E" w:rsidP="00582E14">
      <w:pPr>
        <w:pStyle w:val="ListParagraph"/>
        <w:numPr>
          <w:ilvl w:val="0"/>
          <w:numId w:val="27"/>
        </w:numPr>
        <w:spacing w:before="0" w:after="0"/>
        <w:contextualSpacing w:val="0"/>
      </w:pPr>
      <w:r w:rsidRPr="00AD6743">
        <w:rPr>
          <w:b/>
        </w:rPr>
        <w:t>Molly</w:t>
      </w:r>
      <w:r>
        <w:t xml:space="preserve"> moves </w:t>
      </w:r>
      <w:r w:rsidRPr="00AD6743">
        <w:rPr>
          <w:b/>
        </w:rPr>
        <w:t>7 cells</w:t>
      </w:r>
      <w:r>
        <w:t xml:space="preserve"> ahead jumping on </w:t>
      </w:r>
      <w:r w:rsidRPr="00AD6743">
        <w:rPr>
          <w:b/>
        </w:rPr>
        <w:t>cell 4</w:t>
      </w:r>
      <w:r>
        <w:t>.</w:t>
      </w:r>
    </w:p>
    <w:p w:rsidR="0057114E" w:rsidRDefault="0057114E" w:rsidP="00582E14">
      <w:pPr>
        <w:pStyle w:val="ListParagraph"/>
        <w:numPr>
          <w:ilvl w:val="0"/>
          <w:numId w:val="27"/>
        </w:numPr>
        <w:spacing w:before="0" w:after="0"/>
        <w:contextualSpacing w:val="0"/>
      </w:pPr>
      <w:r w:rsidRPr="00AD6743">
        <w:rPr>
          <w:b/>
        </w:rPr>
        <w:t>Dolly</w:t>
      </w:r>
      <w:r>
        <w:t xml:space="preserve"> moves </w:t>
      </w:r>
      <w:r w:rsidRPr="00AD6743">
        <w:rPr>
          <w:b/>
        </w:rPr>
        <w:t>11 cells</w:t>
      </w:r>
      <w:r>
        <w:t xml:space="preserve"> ahead jumping on </w:t>
      </w:r>
      <w:r w:rsidRPr="00AD6743">
        <w:rPr>
          <w:b/>
        </w:rPr>
        <w:t>cell 3</w:t>
      </w:r>
      <w:r>
        <w:t>.</w:t>
      </w:r>
    </w:p>
    <w:p w:rsidR="0057114E" w:rsidRDefault="009F0933" w:rsidP="00582E14">
      <w:pPr>
        <w:pStyle w:val="ListParagraph"/>
        <w:numPr>
          <w:ilvl w:val="0"/>
          <w:numId w:val="27"/>
        </w:numPr>
        <w:spacing w:before="0" w:after="0"/>
        <w:contextualSpacing w:val="0"/>
      </w:pPr>
      <w:r w:rsidRPr="00AD6743">
        <w:rPr>
          <w:b/>
        </w:rPr>
        <w:t>Molly</w:t>
      </w:r>
      <w:r>
        <w:t xml:space="preserve"> is at </w:t>
      </w:r>
      <w:r w:rsidRPr="00AD6743">
        <w:rPr>
          <w:b/>
        </w:rPr>
        <w:t>cell 4</w:t>
      </w:r>
      <w:r>
        <w:t xml:space="preserve"> and collects </w:t>
      </w:r>
      <w:r w:rsidRPr="00AD6743">
        <w:rPr>
          <w:b/>
        </w:rPr>
        <w:t>2 flowers</w:t>
      </w:r>
      <w:r>
        <w:t xml:space="preserve"> – </w:t>
      </w:r>
      <w:r w:rsidRPr="00AD6743">
        <w:rPr>
          <w:b/>
        </w:rPr>
        <w:t>13 in total</w:t>
      </w:r>
      <w:r>
        <w:t>.</w:t>
      </w:r>
    </w:p>
    <w:p w:rsidR="00196BBB" w:rsidRDefault="00196BBB" w:rsidP="00582E14">
      <w:pPr>
        <w:pStyle w:val="ListParagraph"/>
        <w:numPr>
          <w:ilvl w:val="0"/>
          <w:numId w:val="27"/>
        </w:numPr>
        <w:spacing w:before="0" w:after="0"/>
        <w:contextualSpacing w:val="0"/>
      </w:pPr>
      <w:r w:rsidRPr="00AD6743">
        <w:rPr>
          <w:b/>
        </w:rPr>
        <w:t>Dolly</w:t>
      </w:r>
      <w:r>
        <w:t xml:space="preserve"> is at </w:t>
      </w:r>
      <w:r w:rsidRPr="00AD6743">
        <w:rPr>
          <w:b/>
        </w:rPr>
        <w:t>cell 3</w:t>
      </w:r>
      <w:r>
        <w:t xml:space="preserve"> and collects </w:t>
      </w:r>
      <w:r w:rsidRPr="00AD6743">
        <w:rPr>
          <w:b/>
        </w:rPr>
        <w:t>4 flowers</w:t>
      </w:r>
      <w:r>
        <w:t xml:space="preserve"> </w:t>
      </w:r>
      <w:r w:rsidR="00BB47C6">
        <w:t>–</w:t>
      </w:r>
      <w:r>
        <w:t xml:space="preserve"> </w:t>
      </w:r>
      <w:r w:rsidR="00BB47C6" w:rsidRPr="00AD6743">
        <w:rPr>
          <w:b/>
        </w:rPr>
        <w:t>17 in total</w:t>
      </w:r>
      <w:r w:rsidR="00BB47C6">
        <w:t>.</w:t>
      </w:r>
    </w:p>
    <w:p w:rsidR="00BB47C6" w:rsidRDefault="007D5706" w:rsidP="00582E14">
      <w:pPr>
        <w:pStyle w:val="ListParagraph"/>
        <w:numPr>
          <w:ilvl w:val="0"/>
          <w:numId w:val="27"/>
        </w:numPr>
        <w:spacing w:before="0" w:after="0"/>
        <w:contextualSpacing w:val="0"/>
      </w:pPr>
      <w:r w:rsidRPr="00AD6743">
        <w:rPr>
          <w:b/>
        </w:rPr>
        <w:t>Molly</w:t>
      </w:r>
      <w:r>
        <w:t xml:space="preserve"> moves </w:t>
      </w:r>
      <w:r w:rsidRPr="00AD6743">
        <w:rPr>
          <w:b/>
        </w:rPr>
        <w:t>2 cells</w:t>
      </w:r>
      <w:r>
        <w:t xml:space="preserve"> ahead jumping on </w:t>
      </w:r>
      <w:r w:rsidRPr="00AD6743">
        <w:rPr>
          <w:b/>
        </w:rPr>
        <w:t>cell 6</w:t>
      </w:r>
      <w:r>
        <w:t>.</w:t>
      </w:r>
    </w:p>
    <w:p w:rsidR="007D5706" w:rsidRDefault="007D5706" w:rsidP="00582E14">
      <w:pPr>
        <w:pStyle w:val="ListParagraph"/>
        <w:numPr>
          <w:ilvl w:val="0"/>
          <w:numId w:val="27"/>
        </w:numPr>
        <w:spacing w:before="0" w:after="0"/>
        <w:contextualSpacing w:val="0"/>
      </w:pPr>
      <w:r w:rsidRPr="00AD6743">
        <w:rPr>
          <w:b/>
        </w:rPr>
        <w:t>Dolly</w:t>
      </w:r>
      <w:r>
        <w:t xml:space="preserve"> moves </w:t>
      </w:r>
      <w:r w:rsidRPr="00AD6743">
        <w:rPr>
          <w:b/>
        </w:rPr>
        <w:t>4 cell</w:t>
      </w:r>
      <w:r w:rsidR="00582E14" w:rsidRPr="00AD6743">
        <w:rPr>
          <w:b/>
        </w:rPr>
        <w:t>s</w:t>
      </w:r>
      <w:r>
        <w:t xml:space="preserve"> ahead jumping on </w:t>
      </w:r>
      <w:r w:rsidRPr="00AD6743">
        <w:rPr>
          <w:b/>
        </w:rPr>
        <w:t>cell 7</w:t>
      </w:r>
      <w:r>
        <w:t>.</w:t>
      </w:r>
    </w:p>
    <w:p w:rsidR="007D5706" w:rsidRDefault="000756EF" w:rsidP="008F1462">
      <w:pPr>
        <w:pStyle w:val="ListParagraph"/>
        <w:numPr>
          <w:ilvl w:val="0"/>
          <w:numId w:val="27"/>
        </w:numPr>
      </w:pPr>
      <w:r w:rsidRPr="00AD6743">
        <w:rPr>
          <w:b/>
        </w:rPr>
        <w:t>Molly</w:t>
      </w:r>
      <w:r>
        <w:t xml:space="preserve"> is at </w:t>
      </w:r>
      <w:r w:rsidRPr="00AD6743">
        <w:rPr>
          <w:b/>
        </w:rPr>
        <w:t>cell 6</w:t>
      </w:r>
      <w:r>
        <w:t xml:space="preserve"> but there are</w:t>
      </w:r>
      <w:r w:rsidRPr="00AD6743">
        <w:rPr>
          <w:b/>
        </w:rPr>
        <w:t xml:space="preserve"> no flowers left</w:t>
      </w:r>
      <w:r>
        <w:t>.</w:t>
      </w:r>
    </w:p>
    <w:p w:rsidR="00AD6743" w:rsidRPr="004B5B82" w:rsidRDefault="00AD6743" w:rsidP="008F1462">
      <w:pPr>
        <w:pStyle w:val="ListParagraph"/>
        <w:numPr>
          <w:ilvl w:val="0"/>
          <w:numId w:val="27"/>
        </w:numPr>
      </w:pPr>
      <w:r w:rsidRPr="00AD6743">
        <w:rPr>
          <w:b/>
        </w:rPr>
        <w:t>Dolly</w:t>
      </w:r>
      <w:r>
        <w:t xml:space="preserve"> is at </w:t>
      </w:r>
      <w:r w:rsidRPr="001B6855">
        <w:rPr>
          <w:b/>
        </w:rPr>
        <w:t xml:space="preserve">cell </w:t>
      </w:r>
      <w:r w:rsidR="001B6855" w:rsidRPr="001B6855">
        <w:rPr>
          <w:b/>
        </w:rPr>
        <w:t>7</w:t>
      </w:r>
      <w:r w:rsidR="001B6855">
        <w:rPr>
          <w:b/>
        </w:rPr>
        <w:t xml:space="preserve"> </w:t>
      </w:r>
      <w:r w:rsidR="001B6855">
        <w:t xml:space="preserve">and collects </w:t>
      </w:r>
      <w:r w:rsidR="001B6855" w:rsidRPr="001B6855">
        <w:rPr>
          <w:b/>
        </w:rPr>
        <w:t>3 flowers</w:t>
      </w:r>
      <w:r w:rsidR="001B6855">
        <w:t xml:space="preserve"> – </w:t>
      </w:r>
      <w:r w:rsidR="001B6855" w:rsidRPr="001B6855">
        <w:rPr>
          <w:b/>
        </w:rPr>
        <w:t>20 in total</w:t>
      </w:r>
      <w:r w:rsidR="001B6855">
        <w:t>.</w:t>
      </w:r>
    </w:p>
    <w:p w:rsidR="00CF06DA" w:rsidRPr="00A85EDE" w:rsidRDefault="00CF06DA" w:rsidP="00CF06DA">
      <w:pPr>
        <w:pStyle w:val="Heading3"/>
      </w:pPr>
      <w:r w:rsidRPr="00A85EDE">
        <w:lastRenderedPageBreak/>
        <w:t>Input</w:t>
      </w:r>
    </w:p>
    <w:p w:rsidR="00CF06DA" w:rsidRDefault="00CF06DA" w:rsidP="00CF06DA">
      <w:r>
        <w:t>The i</w:t>
      </w:r>
      <w:r w:rsidRPr="00552A9F">
        <w:t xml:space="preserve">nput data </w:t>
      </w:r>
      <w:r w:rsidR="00895824">
        <w:t xml:space="preserve">consists of </w:t>
      </w:r>
      <w:r w:rsidR="00EA7136">
        <w:t xml:space="preserve">one </w:t>
      </w:r>
      <w:r w:rsidR="00895824">
        <w:t xml:space="preserve">line – the path </w:t>
      </w:r>
      <w:r w:rsidR="00935573">
        <w:t xml:space="preserve">cells </w:t>
      </w:r>
      <w:r w:rsidR="00895824">
        <w:t>full of flowers</w:t>
      </w:r>
      <w:r w:rsidR="00935573">
        <w:t xml:space="preserve">, separated </w:t>
      </w:r>
      <w:r w:rsidR="00796550">
        <w:t>by</w:t>
      </w:r>
      <w:r w:rsidR="00935573">
        <w:t xml:space="preserve"> space character (</w:t>
      </w:r>
      <w:r w:rsidR="00935573">
        <w:rPr>
          <w:lang w:val="bg-BG"/>
        </w:rPr>
        <w:t>"</w:t>
      </w:r>
      <w:r w:rsidR="00935573">
        <w:rPr>
          <w:b/>
        </w:rPr>
        <w:t xml:space="preserve"> </w:t>
      </w:r>
      <w:r w:rsidR="00935573">
        <w:rPr>
          <w:lang w:val="bg-BG"/>
        </w:rPr>
        <w:t>"</w:t>
      </w:r>
      <w:r w:rsidR="00935573">
        <w:t>).</w:t>
      </w:r>
    </w:p>
    <w:p w:rsidR="00CF06DA" w:rsidRPr="00552A9F" w:rsidRDefault="00CF06DA" w:rsidP="00CF06DA">
      <w:r w:rsidRPr="00552A9F">
        <w:t>The input data will always be valid and in the described format. There is no need to check it explicitly.</w:t>
      </w:r>
    </w:p>
    <w:p w:rsidR="00CF06DA" w:rsidRDefault="00CF06DA" w:rsidP="00CF06DA">
      <w:pPr>
        <w:pStyle w:val="Heading3"/>
      </w:pPr>
      <w:r w:rsidRPr="00A85EDE">
        <w:t>Output</w:t>
      </w:r>
    </w:p>
    <w:p w:rsidR="00653B93" w:rsidRDefault="00653B93" w:rsidP="00653B93">
      <w:r>
        <w:t>The output data consist of two lines.</w:t>
      </w:r>
    </w:p>
    <w:p w:rsidR="00CF06DA" w:rsidRDefault="00653B93" w:rsidP="00796550">
      <w:r>
        <w:t xml:space="preserve">On the first line write down the girl, </w:t>
      </w:r>
      <w:r w:rsidR="00980734">
        <w:t>who</w:t>
      </w:r>
      <w:r>
        <w:t xml:space="preserve"> </w:t>
      </w:r>
      <w:r w:rsidRPr="00856A66">
        <w:rPr>
          <w:b/>
        </w:rPr>
        <w:t>did not reach an empty cell</w:t>
      </w:r>
      <w:r>
        <w:t xml:space="preserve"> – </w:t>
      </w:r>
      <w:r>
        <w:rPr>
          <w:lang w:val="bg-BG"/>
        </w:rPr>
        <w:t>"</w:t>
      </w:r>
      <w:r>
        <w:rPr>
          <w:b/>
        </w:rPr>
        <w:t>Molly</w:t>
      </w:r>
      <w:r>
        <w:rPr>
          <w:lang w:val="bg-BG"/>
        </w:rPr>
        <w:t>"</w:t>
      </w:r>
      <w:r>
        <w:t xml:space="preserve">, </w:t>
      </w:r>
      <w:r>
        <w:rPr>
          <w:lang w:val="bg-BG"/>
        </w:rPr>
        <w:t>"</w:t>
      </w:r>
      <w:r w:rsidR="0009133F" w:rsidRPr="00980734">
        <w:rPr>
          <w:b/>
        </w:rPr>
        <w:t>Dolly</w:t>
      </w:r>
      <w:r>
        <w:rPr>
          <w:lang w:val="bg-BG"/>
        </w:rPr>
        <w:t>"</w:t>
      </w:r>
      <w:r w:rsidR="00992391">
        <w:t xml:space="preserve"> or </w:t>
      </w:r>
      <w:r w:rsidR="00992391">
        <w:rPr>
          <w:lang w:val="bg-BG"/>
        </w:rPr>
        <w:t>"</w:t>
      </w:r>
      <w:r w:rsidR="00992391">
        <w:rPr>
          <w:b/>
        </w:rPr>
        <w:t>Draw</w:t>
      </w:r>
      <w:r w:rsidR="00992391">
        <w:rPr>
          <w:lang w:val="bg-BG"/>
        </w:rPr>
        <w:t>"</w:t>
      </w:r>
      <w:r w:rsidR="00992391">
        <w:t>, if both of them reach an empty cell at the same time</w:t>
      </w:r>
      <w:r>
        <w:t>.</w:t>
      </w:r>
    </w:p>
    <w:p w:rsidR="00796550" w:rsidRPr="00936A7E" w:rsidRDefault="00796550" w:rsidP="00796550">
      <w:r>
        <w:t>On the second line write down first the total amount of flowers Molly collected and then the total amount of flowers Dolly collected, separated by space character (</w:t>
      </w:r>
      <w:r>
        <w:rPr>
          <w:lang w:val="bg-BG"/>
        </w:rPr>
        <w:t>"</w:t>
      </w:r>
      <w:r>
        <w:rPr>
          <w:b/>
        </w:rPr>
        <w:t xml:space="preserve"> </w:t>
      </w:r>
      <w:r>
        <w:rPr>
          <w:lang w:val="bg-BG"/>
        </w:rPr>
        <w:t>"</w:t>
      </w:r>
      <w:r>
        <w:t>).</w:t>
      </w:r>
    </w:p>
    <w:p w:rsidR="001C75BA" w:rsidRPr="001C75BA" w:rsidRDefault="00CF06DA" w:rsidP="001C75BA">
      <w:pPr>
        <w:pStyle w:val="Heading3"/>
      </w:pPr>
      <w:r w:rsidRPr="00A85EDE">
        <w:t>Constraints</w:t>
      </w:r>
    </w:p>
    <w:p w:rsidR="001C75BA" w:rsidRDefault="001C75BA" w:rsidP="00CF06DA">
      <w:pPr>
        <w:numPr>
          <w:ilvl w:val="0"/>
          <w:numId w:val="20"/>
        </w:numPr>
        <w:spacing w:before="0" w:after="0"/>
        <w:jc w:val="left"/>
      </w:pPr>
      <w:r w:rsidRPr="00626331">
        <w:rPr>
          <w:b/>
        </w:rPr>
        <w:t>N</w:t>
      </w:r>
      <w:r>
        <w:t xml:space="preserve"> will be between </w:t>
      </w:r>
      <w:r w:rsidRPr="00517C46">
        <w:rPr>
          <w:b/>
        </w:rPr>
        <w:t>2</w:t>
      </w:r>
      <w:r>
        <w:t xml:space="preserve"> and </w:t>
      </w:r>
      <w:r w:rsidR="00380530">
        <w:rPr>
          <w:b/>
        </w:rPr>
        <w:t>1 000</w:t>
      </w:r>
      <w:r w:rsidR="000012A3">
        <w:rPr>
          <w:b/>
        </w:rPr>
        <w:t xml:space="preserve"> </w:t>
      </w:r>
      <w:r w:rsidR="000012A3">
        <w:t>inclusive</w:t>
      </w:r>
      <w:r>
        <w:t>.</w:t>
      </w:r>
    </w:p>
    <w:p w:rsidR="00F9272F" w:rsidRDefault="00F9272F" w:rsidP="00CF06DA">
      <w:pPr>
        <w:numPr>
          <w:ilvl w:val="0"/>
          <w:numId w:val="20"/>
        </w:numPr>
        <w:spacing w:before="0" w:after="0"/>
        <w:jc w:val="left"/>
      </w:pPr>
      <w:r w:rsidRPr="00626331">
        <w:rPr>
          <w:b/>
        </w:rPr>
        <w:t>F</w:t>
      </w:r>
      <w:r>
        <w:t xml:space="preserve"> will be between </w:t>
      </w:r>
      <w:r w:rsidR="00626331" w:rsidRPr="00C619A7">
        <w:rPr>
          <w:b/>
        </w:rPr>
        <w:t>0</w:t>
      </w:r>
      <w:r w:rsidR="00626331">
        <w:t xml:space="preserve"> and </w:t>
      </w:r>
      <w:r w:rsidR="00DF7423">
        <w:rPr>
          <w:b/>
        </w:rPr>
        <w:t>9</w:t>
      </w:r>
      <w:r w:rsidR="006B4238">
        <w:rPr>
          <w:b/>
        </w:rPr>
        <w:t xml:space="preserve"> </w:t>
      </w:r>
      <w:r w:rsidR="00622804">
        <w:rPr>
          <w:b/>
        </w:rPr>
        <w:t>2</w:t>
      </w:r>
      <w:r w:rsidR="006B4238">
        <w:rPr>
          <w:b/>
        </w:rPr>
        <w:t>00 000 000</w:t>
      </w:r>
      <w:r w:rsidR="00626331" w:rsidRPr="00C619A7">
        <w:rPr>
          <w:b/>
        </w:rPr>
        <w:t xml:space="preserve"> 000 000</w:t>
      </w:r>
      <w:r w:rsidR="006F1B0C">
        <w:rPr>
          <w:b/>
        </w:rPr>
        <w:t xml:space="preserve"> 000</w:t>
      </w:r>
      <w:r w:rsidR="00C619A7">
        <w:t>.</w:t>
      </w:r>
    </w:p>
    <w:p w:rsidR="001D7043" w:rsidRPr="001D7043" w:rsidRDefault="001D7043" w:rsidP="00CF06DA">
      <w:pPr>
        <w:numPr>
          <w:ilvl w:val="0"/>
          <w:numId w:val="20"/>
        </w:numPr>
        <w:spacing w:before="0" w:after="0"/>
        <w:jc w:val="left"/>
      </w:pPr>
      <w:r>
        <w:t>All path</w:t>
      </w:r>
      <w:r w:rsidR="000036BE">
        <w:t>s</w:t>
      </w:r>
      <w:r>
        <w:t xml:space="preserve"> can be finished with above rules.</w:t>
      </w:r>
    </w:p>
    <w:p w:rsidR="00CF06DA" w:rsidRPr="00552A9F" w:rsidRDefault="00CF06DA" w:rsidP="00CF06DA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work</w:t>
      </w:r>
      <w:r>
        <w:rPr>
          <w:lang w:eastAsia="ja-JP"/>
        </w:rPr>
        <w:t>ing</w:t>
      </w:r>
      <w:r w:rsidRPr="00552A9F">
        <w:rPr>
          <w:rFonts w:hint="eastAsia"/>
          <w:lang w:eastAsia="ja-JP"/>
        </w:rPr>
        <w:t xml:space="preserve"> time for </w:t>
      </w:r>
      <w:r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>
        <w:t xml:space="preserve">: </w:t>
      </w:r>
      <w:r w:rsidRPr="0001198F">
        <w:rPr>
          <w:b/>
        </w:rPr>
        <w:t>0.1</w:t>
      </w:r>
      <w:r>
        <w:t xml:space="preserve"> </w:t>
      </w:r>
      <w:r w:rsidRPr="00552A9F">
        <w:rPr>
          <w:rFonts w:hint="eastAsia"/>
          <w:lang w:eastAsia="ja-JP"/>
        </w:rPr>
        <w:t>second</w:t>
      </w:r>
      <w:r>
        <w:rPr>
          <w:lang w:eastAsia="ja-JP"/>
        </w:rPr>
        <w:t>s</w:t>
      </w:r>
      <w:r w:rsidRPr="00552A9F">
        <w:t>.</w:t>
      </w:r>
    </w:p>
    <w:p w:rsidR="00CA6F46" w:rsidRPr="002939D9" w:rsidRDefault="00CF06DA" w:rsidP="00CA6F46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memory</w:t>
      </w:r>
      <w:r w:rsidRPr="00552A9F">
        <w:t xml:space="preserve">: </w:t>
      </w:r>
      <w:r w:rsidRPr="0001198F">
        <w:rPr>
          <w:b/>
        </w:rPr>
        <w:t>16 MB</w:t>
      </w:r>
      <w:r w:rsidRPr="00552A9F">
        <w:t>.</w:t>
      </w:r>
    </w:p>
    <w:p w:rsidR="00CF06DA" w:rsidRDefault="00CF06DA" w:rsidP="00CF06DA">
      <w:pPr>
        <w:pStyle w:val="Heading3"/>
      </w:pPr>
      <w:r w:rsidRPr="00A85EDE">
        <w:rPr>
          <w:rFonts w:hint="eastAsia"/>
        </w:rPr>
        <w:t>Example</w:t>
      </w:r>
      <w:r w:rsidRPr="00A85EDE">
        <w:t>s</w:t>
      </w:r>
    </w:p>
    <w:tbl>
      <w:tblPr>
        <w:tblW w:w="7020" w:type="dxa"/>
        <w:tblInd w:w="100" w:type="dxa"/>
        <w:tblLayout w:type="fixed"/>
        <w:tblLook w:val="0000" w:firstRow="0" w:lastRow="0" w:firstColumn="0" w:lastColumn="0" w:noHBand="0" w:noVBand="0"/>
      </w:tblPr>
      <w:tblGrid>
        <w:gridCol w:w="3060"/>
        <w:gridCol w:w="3960"/>
      </w:tblGrid>
      <w:tr w:rsidR="00EC6382" w:rsidRPr="00552A9F" w:rsidTr="00EC6382"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382" w:rsidRPr="00552A9F" w:rsidRDefault="00EC6382" w:rsidP="00B941F5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382" w:rsidRPr="00552A9F" w:rsidRDefault="00EC6382" w:rsidP="00B941F5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</w:tr>
      <w:tr w:rsidR="00EC6382" w:rsidRPr="003D472C" w:rsidTr="00EC6382">
        <w:trPr>
          <w:trHeight w:val="2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382" w:rsidRPr="0070710E" w:rsidRDefault="0070710E" w:rsidP="00930F5A">
            <w:pPr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70710E">
              <w:rPr>
                <w:rFonts w:ascii="Consolas" w:hAnsi="Consolas" w:cs="Consolas"/>
                <w:b/>
                <w:noProof/>
              </w:rPr>
              <w:t>4 17 4 2</w:t>
            </w:r>
            <w:r>
              <w:rPr>
                <w:rFonts w:ascii="Consolas" w:hAnsi="Consolas" w:cs="Consolas"/>
                <w:b/>
                <w:noProof/>
              </w:rPr>
              <w:t xml:space="preserve"> 7 11 3 2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382" w:rsidRDefault="00EE11A7" w:rsidP="00930F5A">
            <w:pPr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DB3186">
              <w:rPr>
                <w:rFonts w:ascii="Consolas" w:hAnsi="Consolas" w:cs="Consolas"/>
                <w:b/>
                <w:noProof/>
              </w:rPr>
              <w:t>Dolly</w:t>
            </w:r>
          </w:p>
          <w:p w:rsidR="00DB3186" w:rsidRPr="00DB3186" w:rsidRDefault="00FB5C46" w:rsidP="00930F5A">
            <w:pPr>
              <w:spacing w:before="0" w:after="0"/>
              <w:rPr>
                <w:rFonts w:ascii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</w:rPr>
              <w:t>13 20</w:t>
            </w:r>
          </w:p>
        </w:tc>
      </w:tr>
    </w:tbl>
    <w:p w:rsidR="007C0603" w:rsidRDefault="007C0603" w:rsidP="00B941F5"/>
    <w:sectPr w:rsidR="007C0603" w:rsidSect="00346BC7">
      <w:headerReference w:type="default" r:id="rId11"/>
      <w:footerReference w:type="default" r:id="rId12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5A20" w:rsidRDefault="00CB5A20">
      <w:r>
        <w:separator/>
      </w:r>
    </w:p>
  </w:endnote>
  <w:endnote w:type="continuationSeparator" w:id="0">
    <w:p w:rsidR="00CB5A20" w:rsidRDefault="00CB5A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Lucida Sans">
    <w:altName w:val="Arial Unicode MS"/>
    <w:charset w:val="00"/>
    <w:family w:val="swiss"/>
    <w:pitch w:val="variable"/>
    <w:sig w:usb0="00000000" w:usb1="8000787B" w:usb2="00000008" w:usb3="00000000" w:csb0="000100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837A62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 xml:space="preserve">Telerik Software Academy 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B97646">
            <w:rPr>
              <w:noProof/>
            </w:rPr>
            <w:t>1</w:t>
          </w:r>
          <w:r w:rsidRPr="000E532F">
            <w:fldChar w:fldCharType="end"/>
          </w:r>
          <w:r w:rsidRPr="000E532F">
            <w:t xml:space="preserve"> of </w:t>
          </w:r>
          <w:r w:rsidR="00CB5A20">
            <w:fldChar w:fldCharType="begin"/>
          </w:r>
          <w:r w:rsidR="00CB5A20">
            <w:instrText xml:space="preserve"> NUMPAGES </w:instrText>
          </w:r>
          <w:r w:rsidR="00CB5A20">
            <w:fldChar w:fldCharType="separate"/>
          </w:r>
          <w:r w:rsidR="00B97646">
            <w:rPr>
              <w:noProof/>
            </w:rPr>
            <w:t>2</w:t>
          </w:r>
          <w:r w:rsidR="00CB5A20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3F3A33" w:rsidRPr="008758B8" w:rsidRDefault="00CB5A20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8758B8" w:rsidRPr="008758B8">
              <w:rPr>
                <w:rStyle w:val="Hyperlink"/>
                <w:noProof/>
              </w:rPr>
              <w:t>facebook.com/TelerikAcademy</w:t>
            </w:r>
          </w:hyperlink>
          <w:r w:rsidR="008758B8">
            <w:rPr>
              <w:b/>
              <w:noProof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5A20" w:rsidRDefault="00CB5A20">
      <w:r>
        <w:separator/>
      </w:r>
    </w:p>
  </w:footnote>
  <w:footnote w:type="continuationSeparator" w:id="0">
    <w:p w:rsidR="00CB5A20" w:rsidRDefault="00CB5A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FF32E3" w:rsidP="008758B8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37A62" w:rsidP="00A9626F">
          <w:pPr>
            <w:pStyle w:val="Header"/>
            <w:spacing w:before="60" w:line="240" w:lineRule="exact"/>
          </w:pPr>
          <w:r>
            <w:t xml:space="preserve">31, </w:t>
          </w:r>
          <w:r w:rsidR="008B0C41">
            <w:t xml:space="preserve">Alexander </w:t>
          </w:r>
          <w:proofErr w:type="spellStart"/>
          <w:r w:rsidR="008B0C41">
            <w:t>Malinov</w:t>
          </w:r>
          <w:proofErr w:type="spellEnd"/>
          <w:r>
            <w:t xml:space="preserve"> Blvd</w:t>
          </w:r>
          <w:r w:rsidR="0046113A">
            <w:t xml:space="preserve">, </w:t>
          </w:r>
          <w:r w:rsidR="008B0C41"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 w:rsidR="008B0C41">
            <w:t>Bulgaria</w:t>
          </w:r>
        </w:p>
        <w:p w:rsidR="003F3A33" w:rsidRDefault="00CB5A20" w:rsidP="008758B8">
          <w:pPr>
            <w:pStyle w:val="Header"/>
            <w:spacing w:line="240" w:lineRule="exact"/>
          </w:pPr>
          <w:hyperlink r:id="rId3" w:history="1">
            <w:r w:rsidR="008758B8" w:rsidRPr="000F28D1">
              <w:rPr>
                <w:rStyle w:val="Hyperlink"/>
              </w:rPr>
              <w:t>academy.telerik.com</w:t>
            </w:r>
          </w:hyperlink>
          <w:r w:rsidR="008758B8"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5A1FDB"/>
    <w:multiLevelType w:val="hybridMultilevel"/>
    <w:tmpl w:val="9E28C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4C5815"/>
    <w:multiLevelType w:val="hybridMultilevel"/>
    <w:tmpl w:val="B7303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FB210A"/>
    <w:multiLevelType w:val="hybridMultilevel"/>
    <w:tmpl w:val="610C7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620F6C"/>
    <w:multiLevelType w:val="hybridMultilevel"/>
    <w:tmpl w:val="9D22C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520D91"/>
    <w:multiLevelType w:val="hybridMultilevel"/>
    <w:tmpl w:val="82B27DD8"/>
    <w:lvl w:ilvl="0" w:tplc="A74CB43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E7219D"/>
    <w:multiLevelType w:val="hybridMultilevel"/>
    <w:tmpl w:val="88FCB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E70D03"/>
    <w:multiLevelType w:val="hybridMultilevel"/>
    <w:tmpl w:val="C1323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14"/>
  </w:num>
  <w:num w:numId="4">
    <w:abstractNumId w:val="26"/>
  </w:num>
  <w:num w:numId="5">
    <w:abstractNumId w:val="21"/>
  </w:num>
  <w:num w:numId="6">
    <w:abstractNumId w:val="25"/>
  </w:num>
  <w:num w:numId="7">
    <w:abstractNumId w:val="20"/>
  </w:num>
  <w:num w:numId="8">
    <w:abstractNumId w:val="17"/>
  </w:num>
  <w:num w:numId="9">
    <w:abstractNumId w:val="0"/>
  </w:num>
  <w:num w:numId="10">
    <w:abstractNumId w:val="24"/>
  </w:num>
  <w:num w:numId="11">
    <w:abstractNumId w:val="1"/>
  </w:num>
  <w:num w:numId="12">
    <w:abstractNumId w:val="6"/>
  </w:num>
  <w:num w:numId="13">
    <w:abstractNumId w:val="12"/>
  </w:num>
  <w:num w:numId="14">
    <w:abstractNumId w:val="9"/>
  </w:num>
  <w:num w:numId="15">
    <w:abstractNumId w:val="22"/>
  </w:num>
  <w:num w:numId="16">
    <w:abstractNumId w:val="11"/>
  </w:num>
  <w:num w:numId="17">
    <w:abstractNumId w:val="2"/>
  </w:num>
  <w:num w:numId="18">
    <w:abstractNumId w:val="10"/>
  </w:num>
  <w:num w:numId="19">
    <w:abstractNumId w:val="18"/>
  </w:num>
  <w:num w:numId="20">
    <w:abstractNumId w:val="19"/>
  </w:num>
  <w:num w:numId="21">
    <w:abstractNumId w:val="15"/>
  </w:num>
  <w:num w:numId="22">
    <w:abstractNumId w:val="16"/>
  </w:num>
  <w:num w:numId="23">
    <w:abstractNumId w:val="3"/>
  </w:num>
  <w:num w:numId="24">
    <w:abstractNumId w:val="7"/>
  </w:num>
  <w:num w:numId="25">
    <w:abstractNumId w:val="23"/>
  </w:num>
  <w:num w:numId="26">
    <w:abstractNumId w:val="4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12A3"/>
    <w:rsid w:val="0000179B"/>
    <w:rsid w:val="0000305E"/>
    <w:rsid w:val="00003342"/>
    <w:rsid w:val="000036BE"/>
    <w:rsid w:val="00003A94"/>
    <w:rsid w:val="00004E5A"/>
    <w:rsid w:val="00010247"/>
    <w:rsid w:val="00010927"/>
    <w:rsid w:val="0001198F"/>
    <w:rsid w:val="00013CE3"/>
    <w:rsid w:val="00014ED0"/>
    <w:rsid w:val="00021E5D"/>
    <w:rsid w:val="00023815"/>
    <w:rsid w:val="00024338"/>
    <w:rsid w:val="000265EF"/>
    <w:rsid w:val="00026D3A"/>
    <w:rsid w:val="00027702"/>
    <w:rsid w:val="0003235C"/>
    <w:rsid w:val="00034946"/>
    <w:rsid w:val="000378B5"/>
    <w:rsid w:val="00051A0F"/>
    <w:rsid w:val="00051ABB"/>
    <w:rsid w:val="00056B58"/>
    <w:rsid w:val="00061519"/>
    <w:rsid w:val="00063ABA"/>
    <w:rsid w:val="000646D2"/>
    <w:rsid w:val="000674B6"/>
    <w:rsid w:val="00070CA5"/>
    <w:rsid w:val="00071D81"/>
    <w:rsid w:val="00072AB3"/>
    <w:rsid w:val="000733CB"/>
    <w:rsid w:val="000740B9"/>
    <w:rsid w:val="000756EF"/>
    <w:rsid w:val="00081567"/>
    <w:rsid w:val="00081FF3"/>
    <w:rsid w:val="00082A88"/>
    <w:rsid w:val="00084135"/>
    <w:rsid w:val="00084F57"/>
    <w:rsid w:val="00086174"/>
    <w:rsid w:val="00087B3B"/>
    <w:rsid w:val="00090C9A"/>
    <w:rsid w:val="0009133F"/>
    <w:rsid w:val="000943BF"/>
    <w:rsid w:val="00097237"/>
    <w:rsid w:val="000A1AB4"/>
    <w:rsid w:val="000A5461"/>
    <w:rsid w:val="000A79B7"/>
    <w:rsid w:val="000B0BC6"/>
    <w:rsid w:val="000B4A63"/>
    <w:rsid w:val="000B5D14"/>
    <w:rsid w:val="000D0A71"/>
    <w:rsid w:val="000D2DC3"/>
    <w:rsid w:val="000E0AD3"/>
    <w:rsid w:val="000E494F"/>
    <w:rsid w:val="000E4DC0"/>
    <w:rsid w:val="000E532F"/>
    <w:rsid w:val="000E5BB9"/>
    <w:rsid w:val="000E6EA7"/>
    <w:rsid w:val="000F0091"/>
    <w:rsid w:val="000F3148"/>
    <w:rsid w:val="001105A4"/>
    <w:rsid w:val="00110D80"/>
    <w:rsid w:val="00121B47"/>
    <w:rsid w:val="00123413"/>
    <w:rsid w:val="001248BE"/>
    <w:rsid w:val="0012544F"/>
    <w:rsid w:val="00127D64"/>
    <w:rsid w:val="00130801"/>
    <w:rsid w:val="00130A76"/>
    <w:rsid w:val="00134C58"/>
    <w:rsid w:val="0014248C"/>
    <w:rsid w:val="00147D8A"/>
    <w:rsid w:val="001510E9"/>
    <w:rsid w:val="0015630B"/>
    <w:rsid w:val="0015656B"/>
    <w:rsid w:val="00157929"/>
    <w:rsid w:val="00171BEE"/>
    <w:rsid w:val="001721D6"/>
    <w:rsid w:val="00175174"/>
    <w:rsid w:val="0017625F"/>
    <w:rsid w:val="00180EB9"/>
    <w:rsid w:val="00182F25"/>
    <w:rsid w:val="00183B55"/>
    <w:rsid w:val="00184DE6"/>
    <w:rsid w:val="00190FDA"/>
    <w:rsid w:val="001917E2"/>
    <w:rsid w:val="00193E4B"/>
    <w:rsid w:val="001957A4"/>
    <w:rsid w:val="00196928"/>
    <w:rsid w:val="00196BBB"/>
    <w:rsid w:val="001976E7"/>
    <w:rsid w:val="001B00CA"/>
    <w:rsid w:val="001B0387"/>
    <w:rsid w:val="001B2BBA"/>
    <w:rsid w:val="001B6855"/>
    <w:rsid w:val="001C6B8B"/>
    <w:rsid w:val="001C75BA"/>
    <w:rsid w:val="001C7743"/>
    <w:rsid w:val="001D7043"/>
    <w:rsid w:val="001E177B"/>
    <w:rsid w:val="001E6293"/>
    <w:rsid w:val="001F6D3C"/>
    <w:rsid w:val="00202D49"/>
    <w:rsid w:val="00203C20"/>
    <w:rsid w:val="00211A3A"/>
    <w:rsid w:val="00213EAA"/>
    <w:rsid w:val="00216282"/>
    <w:rsid w:val="00220A85"/>
    <w:rsid w:val="002223A6"/>
    <w:rsid w:val="002256CC"/>
    <w:rsid w:val="0022613B"/>
    <w:rsid w:val="00234723"/>
    <w:rsid w:val="0023691D"/>
    <w:rsid w:val="00241424"/>
    <w:rsid w:val="002477F2"/>
    <w:rsid w:val="00247C2B"/>
    <w:rsid w:val="00250E20"/>
    <w:rsid w:val="0025114C"/>
    <w:rsid w:val="0025707E"/>
    <w:rsid w:val="00261ADF"/>
    <w:rsid w:val="00262B65"/>
    <w:rsid w:val="00270DD5"/>
    <w:rsid w:val="00271B62"/>
    <w:rsid w:val="0027273B"/>
    <w:rsid w:val="002730AA"/>
    <w:rsid w:val="00282904"/>
    <w:rsid w:val="002868AD"/>
    <w:rsid w:val="00286DDB"/>
    <w:rsid w:val="00286F65"/>
    <w:rsid w:val="00290C6F"/>
    <w:rsid w:val="002939D9"/>
    <w:rsid w:val="00294973"/>
    <w:rsid w:val="0029561E"/>
    <w:rsid w:val="002A0A0F"/>
    <w:rsid w:val="002A277F"/>
    <w:rsid w:val="002A2DAA"/>
    <w:rsid w:val="002A5603"/>
    <w:rsid w:val="002A7FD3"/>
    <w:rsid w:val="002B6B03"/>
    <w:rsid w:val="002B7431"/>
    <w:rsid w:val="002C1485"/>
    <w:rsid w:val="002C30BA"/>
    <w:rsid w:val="002C6AC0"/>
    <w:rsid w:val="002D192E"/>
    <w:rsid w:val="002F1629"/>
    <w:rsid w:val="002F27CA"/>
    <w:rsid w:val="002F29B4"/>
    <w:rsid w:val="002F4344"/>
    <w:rsid w:val="00301FC5"/>
    <w:rsid w:val="003025F1"/>
    <w:rsid w:val="0030312B"/>
    <w:rsid w:val="0032244F"/>
    <w:rsid w:val="003248DE"/>
    <w:rsid w:val="003349A0"/>
    <w:rsid w:val="003358B3"/>
    <w:rsid w:val="00337EF0"/>
    <w:rsid w:val="00340777"/>
    <w:rsid w:val="00340BB7"/>
    <w:rsid w:val="003416ED"/>
    <w:rsid w:val="00346BC7"/>
    <w:rsid w:val="00347977"/>
    <w:rsid w:val="00347A0A"/>
    <w:rsid w:val="00350B69"/>
    <w:rsid w:val="00351FF1"/>
    <w:rsid w:val="00353E4D"/>
    <w:rsid w:val="00355C08"/>
    <w:rsid w:val="00357B9A"/>
    <w:rsid w:val="003606FD"/>
    <w:rsid w:val="00360B4D"/>
    <w:rsid w:val="00360FBE"/>
    <w:rsid w:val="00361CF6"/>
    <w:rsid w:val="003625C6"/>
    <w:rsid w:val="00364B33"/>
    <w:rsid w:val="00364DC7"/>
    <w:rsid w:val="00372DF0"/>
    <w:rsid w:val="00374EE6"/>
    <w:rsid w:val="00380530"/>
    <w:rsid w:val="00392D4F"/>
    <w:rsid w:val="00396747"/>
    <w:rsid w:val="003A243D"/>
    <w:rsid w:val="003A24B4"/>
    <w:rsid w:val="003A4BA8"/>
    <w:rsid w:val="003B0BA0"/>
    <w:rsid w:val="003B312B"/>
    <w:rsid w:val="003B33D8"/>
    <w:rsid w:val="003B551C"/>
    <w:rsid w:val="003B5807"/>
    <w:rsid w:val="003B7AD7"/>
    <w:rsid w:val="003C355F"/>
    <w:rsid w:val="003C46B0"/>
    <w:rsid w:val="003D2B08"/>
    <w:rsid w:val="003D472C"/>
    <w:rsid w:val="003E009A"/>
    <w:rsid w:val="003E238C"/>
    <w:rsid w:val="003E4C10"/>
    <w:rsid w:val="003E5DB0"/>
    <w:rsid w:val="003F0025"/>
    <w:rsid w:val="003F2567"/>
    <w:rsid w:val="003F3A33"/>
    <w:rsid w:val="003F4A4D"/>
    <w:rsid w:val="003F66F3"/>
    <w:rsid w:val="003F710E"/>
    <w:rsid w:val="003F7305"/>
    <w:rsid w:val="00404189"/>
    <w:rsid w:val="00407A52"/>
    <w:rsid w:val="00412632"/>
    <w:rsid w:val="00416772"/>
    <w:rsid w:val="00416D86"/>
    <w:rsid w:val="00420338"/>
    <w:rsid w:val="004210F6"/>
    <w:rsid w:val="00422627"/>
    <w:rsid w:val="0042332B"/>
    <w:rsid w:val="004254EE"/>
    <w:rsid w:val="004260E4"/>
    <w:rsid w:val="00427EC6"/>
    <w:rsid w:val="0044441C"/>
    <w:rsid w:val="004452F2"/>
    <w:rsid w:val="004460FD"/>
    <w:rsid w:val="00446410"/>
    <w:rsid w:val="00450D23"/>
    <w:rsid w:val="00453CA4"/>
    <w:rsid w:val="00460E19"/>
    <w:rsid w:val="0046113A"/>
    <w:rsid w:val="004616E5"/>
    <w:rsid w:val="00467E8E"/>
    <w:rsid w:val="00471AA9"/>
    <w:rsid w:val="00471FD5"/>
    <w:rsid w:val="004766ED"/>
    <w:rsid w:val="004874A4"/>
    <w:rsid w:val="0049069B"/>
    <w:rsid w:val="004910D1"/>
    <w:rsid w:val="00496115"/>
    <w:rsid w:val="00497068"/>
    <w:rsid w:val="004A21C1"/>
    <w:rsid w:val="004A5E99"/>
    <w:rsid w:val="004B05D7"/>
    <w:rsid w:val="004B0789"/>
    <w:rsid w:val="004B4462"/>
    <w:rsid w:val="004B4E58"/>
    <w:rsid w:val="004B5B82"/>
    <w:rsid w:val="004C0C23"/>
    <w:rsid w:val="004C5ADC"/>
    <w:rsid w:val="004D0809"/>
    <w:rsid w:val="004D2CF6"/>
    <w:rsid w:val="004D7BAC"/>
    <w:rsid w:val="004E19BB"/>
    <w:rsid w:val="004E55EC"/>
    <w:rsid w:val="004E665D"/>
    <w:rsid w:val="004E740C"/>
    <w:rsid w:val="004F4710"/>
    <w:rsid w:val="00502A78"/>
    <w:rsid w:val="005112D7"/>
    <w:rsid w:val="0051316B"/>
    <w:rsid w:val="00513183"/>
    <w:rsid w:val="00517C46"/>
    <w:rsid w:val="00522E40"/>
    <w:rsid w:val="00525462"/>
    <w:rsid w:val="00533E61"/>
    <w:rsid w:val="00535770"/>
    <w:rsid w:val="005361C2"/>
    <w:rsid w:val="0053698C"/>
    <w:rsid w:val="005414FD"/>
    <w:rsid w:val="00541B14"/>
    <w:rsid w:val="005429F8"/>
    <w:rsid w:val="0054582C"/>
    <w:rsid w:val="0054775F"/>
    <w:rsid w:val="00550B18"/>
    <w:rsid w:val="00552A9F"/>
    <w:rsid w:val="00552DDB"/>
    <w:rsid w:val="0055368F"/>
    <w:rsid w:val="00553A28"/>
    <w:rsid w:val="00554CD4"/>
    <w:rsid w:val="005578D0"/>
    <w:rsid w:val="00557FD2"/>
    <w:rsid w:val="00560FD3"/>
    <w:rsid w:val="00566552"/>
    <w:rsid w:val="005668A0"/>
    <w:rsid w:val="00567337"/>
    <w:rsid w:val="00567E89"/>
    <w:rsid w:val="0057114E"/>
    <w:rsid w:val="00575A18"/>
    <w:rsid w:val="00577F46"/>
    <w:rsid w:val="00581484"/>
    <w:rsid w:val="00582B7E"/>
    <w:rsid w:val="00582E14"/>
    <w:rsid w:val="005907FF"/>
    <w:rsid w:val="005A0418"/>
    <w:rsid w:val="005A25FA"/>
    <w:rsid w:val="005A2EF8"/>
    <w:rsid w:val="005A4609"/>
    <w:rsid w:val="005B0D5C"/>
    <w:rsid w:val="005B27D7"/>
    <w:rsid w:val="005C4FB7"/>
    <w:rsid w:val="005D23A5"/>
    <w:rsid w:val="005D3F6F"/>
    <w:rsid w:val="005D52F9"/>
    <w:rsid w:val="005D5411"/>
    <w:rsid w:val="005D6A38"/>
    <w:rsid w:val="005E01C3"/>
    <w:rsid w:val="005E3A09"/>
    <w:rsid w:val="005E3FFE"/>
    <w:rsid w:val="005E7BBE"/>
    <w:rsid w:val="005F3250"/>
    <w:rsid w:val="005F36C0"/>
    <w:rsid w:val="006001FA"/>
    <w:rsid w:val="006002F3"/>
    <w:rsid w:val="00601CFB"/>
    <w:rsid w:val="00605BD1"/>
    <w:rsid w:val="00607EA8"/>
    <w:rsid w:val="0061142D"/>
    <w:rsid w:val="006175A0"/>
    <w:rsid w:val="00621964"/>
    <w:rsid w:val="00622804"/>
    <w:rsid w:val="006260EC"/>
    <w:rsid w:val="00626331"/>
    <w:rsid w:val="00630FBB"/>
    <w:rsid w:val="0063318F"/>
    <w:rsid w:val="00634698"/>
    <w:rsid w:val="00636D60"/>
    <w:rsid w:val="006416F5"/>
    <w:rsid w:val="00644AB7"/>
    <w:rsid w:val="0064742C"/>
    <w:rsid w:val="00647AF5"/>
    <w:rsid w:val="00647FEB"/>
    <w:rsid w:val="006525F2"/>
    <w:rsid w:val="0065289A"/>
    <w:rsid w:val="00652CA5"/>
    <w:rsid w:val="00653B93"/>
    <w:rsid w:val="00655883"/>
    <w:rsid w:val="00660EC8"/>
    <w:rsid w:val="00661D7B"/>
    <w:rsid w:val="006629F2"/>
    <w:rsid w:val="0066724E"/>
    <w:rsid w:val="006801B3"/>
    <w:rsid w:val="006810D8"/>
    <w:rsid w:val="006A04F5"/>
    <w:rsid w:val="006A083A"/>
    <w:rsid w:val="006A2DA5"/>
    <w:rsid w:val="006A2E2C"/>
    <w:rsid w:val="006A7D51"/>
    <w:rsid w:val="006B01AC"/>
    <w:rsid w:val="006B13C8"/>
    <w:rsid w:val="006B1E0C"/>
    <w:rsid w:val="006B4238"/>
    <w:rsid w:val="006B5B34"/>
    <w:rsid w:val="006B6A10"/>
    <w:rsid w:val="006C2FC7"/>
    <w:rsid w:val="006C38CD"/>
    <w:rsid w:val="006D04FB"/>
    <w:rsid w:val="006D0EED"/>
    <w:rsid w:val="006D1308"/>
    <w:rsid w:val="006E4384"/>
    <w:rsid w:val="006F0602"/>
    <w:rsid w:val="006F1B0C"/>
    <w:rsid w:val="006F7086"/>
    <w:rsid w:val="00702922"/>
    <w:rsid w:val="00702E43"/>
    <w:rsid w:val="00705732"/>
    <w:rsid w:val="00706ECC"/>
    <w:rsid w:val="0070710E"/>
    <w:rsid w:val="007079C8"/>
    <w:rsid w:val="00714254"/>
    <w:rsid w:val="00714737"/>
    <w:rsid w:val="00715160"/>
    <w:rsid w:val="0071580A"/>
    <w:rsid w:val="0072062D"/>
    <w:rsid w:val="00727DEC"/>
    <w:rsid w:val="007323EC"/>
    <w:rsid w:val="00732CC6"/>
    <w:rsid w:val="00733200"/>
    <w:rsid w:val="00741974"/>
    <w:rsid w:val="00743509"/>
    <w:rsid w:val="007436C9"/>
    <w:rsid w:val="00750E5D"/>
    <w:rsid w:val="00752281"/>
    <w:rsid w:val="00760400"/>
    <w:rsid w:val="007607A4"/>
    <w:rsid w:val="00764AF4"/>
    <w:rsid w:val="00767EEF"/>
    <w:rsid w:val="00783610"/>
    <w:rsid w:val="00787CC8"/>
    <w:rsid w:val="00790B8C"/>
    <w:rsid w:val="00790C9D"/>
    <w:rsid w:val="00796550"/>
    <w:rsid w:val="00797C51"/>
    <w:rsid w:val="007A1533"/>
    <w:rsid w:val="007A5892"/>
    <w:rsid w:val="007B0A9A"/>
    <w:rsid w:val="007B1393"/>
    <w:rsid w:val="007B2F61"/>
    <w:rsid w:val="007B4962"/>
    <w:rsid w:val="007B6FC3"/>
    <w:rsid w:val="007C0603"/>
    <w:rsid w:val="007C49FB"/>
    <w:rsid w:val="007C4F57"/>
    <w:rsid w:val="007D0EA4"/>
    <w:rsid w:val="007D3E56"/>
    <w:rsid w:val="007D4EBD"/>
    <w:rsid w:val="007D5706"/>
    <w:rsid w:val="007D73D0"/>
    <w:rsid w:val="007D7773"/>
    <w:rsid w:val="007D7895"/>
    <w:rsid w:val="007E26BB"/>
    <w:rsid w:val="007E3DB6"/>
    <w:rsid w:val="007E63E0"/>
    <w:rsid w:val="007E682E"/>
    <w:rsid w:val="007E6837"/>
    <w:rsid w:val="007E7FC1"/>
    <w:rsid w:val="007F25CE"/>
    <w:rsid w:val="007F4B72"/>
    <w:rsid w:val="007F5EF7"/>
    <w:rsid w:val="007F7D0B"/>
    <w:rsid w:val="00800BC7"/>
    <w:rsid w:val="00801B98"/>
    <w:rsid w:val="008069D4"/>
    <w:rsid w:val="00813C1B"/>
    <w:rsid w:val="00822482"/>
    <w:rsid w:val="00823DEE"/>
    <w:rsid w:val="00827AA4"/>
    <w:rsid w:val="0083015F"/>
    <w:rsid w:val="008353BC"/>
    <w:rsid w:val="00835623"/>
    <w:rsid w:val="008375BC"/>
    <w:rsid w:val="00837A62"/>
    <w:rsid w:val="00840E37"/>
    <w:rsid w:val="008424C3"/>
    <w:rsid w:val="00842C34"/>
    <w:rsid w:val="008471B5"/>
    <w:rsid w:val="00847872"/>
    <w:rsid w:val="008514AF"/>
    <w:rsid w:val="00856A66"/>
    <w:rsid w:val="008571CD"/>
    <w:rsid w:val="00860666"/>
    <w:rsid w:val="0086369F"/>
    <w:rsid w:val="0086473A"/>
    <w:rsid w:val="0087049B"/>
    <w:rsid w:val="008713BD"/>
    <w:rsid w:val="00872BA1"/>
    <w:rsid w:val="008732A7"/>
    <w:rsid w:val="008758B8"/>
    <w:rsid w:val="00885225"/>
    <w:rsid w:val="00887AEA"/>
    <w:rsid w:val="00895824"/>
    <w:rsid w:val="00896023"/>
    <w:rsid w:val="008A0024"/>
    <w:rsid w:val="008A10B8"/>
    <w:rsid w:val="008A7C5F"/>
    <w:rsid w:val="008B0C41"/>
    <w:rsid w:val="008B5C37"/>
    <w:rsid w:val="008B67CB"/>
    <w:rsid w:val="008C0DA8"/>
    <w:rsid w:val="008D292C"/>
    <w:rsid w:val="008D388A"/>
    <w:rsid w:val="008D4936"/>
    <w:rsid w:val="008D5082"/>
    <w:rsid w:val="008D61D9"/>
    <w:rsid w:val="008E61EC"/>
    <w:rsid w:val="008E7902"/>
    <w:rsid w:val="008F1462"/>
    <w:rsid w:val="008F68CC"/>
    <w:rsid w:val="008F6FB5"/>
    <w:rsid w:val="008F7DA1"/>
    <w:rsid w:val="0090448E"/>
    <w:rsid w:val="00904921"/>
    <w:rsid w:val="00904AED"/>
    <w:rsid w:val="009060AE"/>
    <w:rsid w:val="009110A2"/>
    <w:rsid w:val="009128CD"/>
    <w:rsid w:val="00912A0A"/>
    <w:rsid w:val="009132A1"/>
    <w:rsid w:val="0091723A"/>
    <w:rsid w:val="0092022D"/>
    <w:rsid w:val="009247A7"/>
    <w:rsid w:val="00924C03"/>
    <w:rsid w:val="00930F5A"/>
    <w:rsid w:val="00931142"/>
    <w:rsid w:val="00935573"/>
    <w:rsid w:val="00935A07"/>
    <w:rsid w:val="00935BAF"/>
    <w:rsid w:val="00935D22"/>
    <w:rsid w:val="00936A7E"/>
    <w:rsid w:val="009370B8"/>
    <w:rsid w:val="00941EE5"/>
    <w:rsid w:val="0095490F"/>
    <w:rsid w:val="00957512"/>
    <w:rsid w:val="00961936"/>
    <w:rsid w:val="00965237"/>
    <w:rsid w:val="00966561"/>
    <w:rsid w:val="00971AB8"/>
    <w:rsid w:val="00972C32"/>
    <w:rsid w:val="00975FD7"/>
    <w:rsid w:val="00977449"/>
    <w:rsid w:val="00980734"/>
    <w:rsid w:val="00987D1C"/>
    <w:rsid w:val="00991301"/>
    <w:rsid w:val="00992391"/>
    <w:rsid w:val="00992630"/>
    <w:rsid w:val="00993CFE"/>
    <w:rsid w:val="009A07CA"/>
    <w:rsid w:val="009A46F9"/>
    <w:rsid w:val="009A534F"/>
    <w:rsid w:val="009B1161"/>
    <w:rsid w:val="009B46EB"/>
    <w:rsid w:val="009B54DD"/>
    <w:rsid w:val="009C204B"/>
    <w:rsid w:val="009C5A8F"/>
    <w:rsid w:val="009C7AA7"/>
    <w:rsid w:val="009D2A25"/>
    <w:rsid w:val="009D4D25"/>
    <w:rsid w:val="009D4FAE"/>
    <w:rsid w:val="009D78F3"/>
    <w:rsid w:val="009E2847"/>
    <w:rsid w:val="009E384B"/>
    <w:rsid w:val="009E5CA1"/>
    <w:rsid w:val="009E717D"/>
    <w:rsid w:val="009F0933"/>
    <w:rsid w:val="009F77AD"/>
    <w:rsid w:val="00A01639"/>
    <w:rsid w:val="00A046D8"/>
    <w:rsid w:val="00A12313"/>
    <w:rsid w:val="00A23118"/>
    <w:rsid w:val="00A271AE"/>
    <w:rsid w:val="00A32CF0"/>
    <w:rsid w:val="00A35C3B"/>
    <w:rsid w:val="00A4468C"/>
    <w:rsid w:val="00A45C57"/>
    <w:rsid w:val="00A5046B"/>
    <w:rsid w:val="00A55BC3"/>
    <w:rsid w:val="00A56A98"/>
    <w:rsid w:val="00A62D5F"/>
    <w:rsid w:val="00A6647E"/>
    <w:rsid w:val="00A66D6C"/>
    <w:rsid w:val="00A715C1"/>
    <w:rsid w:val="00A72D25"/>
    <w:rsid w:val="00A72D3B"/>
    <w:rsid w:val="00A72E9D"/>
    <w:rsid w:val="00A740D4"/>
    <w:rsid w:val="00A74A55"/>
    <w:rsid w:val="00A756D4"/>
    <w:rsid w:val="00A77966"/>
    <w:rsid w:val="00A81998"/>
    <w:rsid w:val="00A84161"/>
    <w:rsid w:val="00A85672"/>
    <w:rsid w:val="00A85EDE"/>
    <w:rsid w:val="00A9626F"/>
    <w:rsid w:val="00A97129"/>
    <w:rsid w:val="00AA25F7"/>
    <w:rsid w:val="00AA4867"/>
    <w:rsid w:val="00AA77AF"/>
    <w:rsid w:val="00AB15CE"/>
    <w:rsid w:val="00AB3AFD"/>
    <w:rsid w:val="00AC16A8"/>
    <w:rsid w:val="00AC71EB"/>
    <w:rsid w:val="00AC73A6"/>
    <w:rsid w:val="00AC7895"/>
    <w:rsid w:val="00AC7B0D"/>
    <w:rsid w:val="00AD05BB"/>
    <w:rsid w:val="00AD114E"/>
    <w:rsid w:val="00AD5A38"/>
    <w:rsid w:val="00AD6743"/>
    <w:rsid w:val="00AD6D6B"/>
    <w:rsid w:val="00AE3634"/>
    <w:rsid w:val="00AE3F12"/>
    <w:rsid w:val="00AE5F07"/>
    <w:rsid w:val="00AF2FEB"/>
    <w:rsid w:val="00AF7CD2"/>
    <w:rsid w:val="00B026B7"/>
    <w:rsid w:val="00B039CA"/>
    <w:rsid w:val="00B05F43"/>
    <w:rsid w:val="00B10A29"/>
    <w:rsid w:val="00B13659"/>
    <w:rsid w:val="00B13E30"/>
    <w:rsid w:val="00B1429F"/>
    <w:rsid w:val="00B205EC"/>
    <w:rsid w:val="00B21257"/>
    <w:rsid w:val="00B21BD9"/>
    <w:rsid w:val="00B222C7"/>
    <w:rsid w:val="00B275B0"/>
    <w:rsid w:val="00B33CB3"/>
    <w:rsid w:val="00B34578"/>
    <w:rsid w:val="00B409DD"/>
    <w:rsid w:val="00B42CD8"/>
    <w:rsid w:val="00B52DD6"/>
    <w:rsid w:val="00B55646"/>
    <w:rsid w:val="00B56422"/>
    <w:rsid w:val="00B6082C"/>
    <w:rsid w:val="00B65A45"/>
    <w:rsid w:val="00B65F4B"/>
    <w:rsid w:val="00B72C41"/>
    <w:rsid w:val="00B73A88"/>
    <w:rsid w:val="00B8107E"/>
    <w:rsid w:val="00B82A86"/>
    <w:rsid w:val="00B864B2"/>
    <w:rsid w:val="00B90F33"/>
    <w:rsid w:val="00B941F5"/>
    <w:rsid w:val="00B97097"/>
    <w:rsid w:val="00B97646"/>
    <w:rsid w:val="00BA08C1"/>
    <w:rsid w:val="00BA1D41"/>
    <w:rsid w:val="00BA1F2B"/>
    <w:rsid w:val="00BA51CA"/>
    <w:rsid w:val="00BA6F40"/>
    <w:rsid w:val="00BB0AEE"/>
    <w:rsid w:val="00BB17A9"/>
    <w:rsid w:val="00BB222F"/>
    <w:rsid w:val="00BB4534"/>
    <w:rsid w:val="00BB47C6"/>
    <w:rsid w:val="00BC389A"/>
    <w:rsid w:val="00BD0B03"/>
    <w:rsid w:val="00BD4535"/>
    <w:rsid w:val="00BD47E2"/>
    <w:rsid w:val="00BD68FF"/>
    <w:rsid w:val="00BE0F7C"/>
    <w:rsid w:val="00BE7803"/>
    <w:rsid w:val="00BE79B0"/>
    <w:rsid w:val="00BF1CB7"/>
    <w:rsid w:val="00BF48FB"/>
    <w:rsid w:val="00BF5C48"/>
    <w:rsid w:val="00BF73FB"/>
    <w:rsid w:val="00C03AED"/>
    <w:rsid w:val="00C06F00"/>
    <w:rsid w:val="00C106CA"/>
    <w:rsid w:val="00C10D91"/>
    <w:rsid w:val="00C17D8D"/>
    <w:rsid w:val="00C202A1"/>
    <w:rsid w:val="00C233D1"/>
    <w:rsid w:val="00C26C7D"/>
    <w:rsid w:val="00C304F0"/>
    <w:rsid w:val="00C3422D"/>
    <w:rsid w:val="00C34DDD"/>
    <w:rsid w:val="00C420D7"/>
    <w:rsid w:val="00C46439"/>
    <w:rsid w:val="00C4791C"/>
    <w:rsid w:val="00C47C84"/>
    <w:rsid w:val="00C517AB"/>
    <w:rsid w:val="00C51B13"/>
    <w:rsid w:val="00C52268"/>
    <w:rsid w:val="00C619A7"/>
    <w:rsid w:val="00C619E4"/>
    <w:rsid w:val="00C72A77"/>
    <w:rsid w:val="00C74A16"/>
    <w:rsid w:val="00C75802"/>
    <w:rsid w:val="00C80501"/>
    <w:rsid w:val="00C80649"/>
    <w:rsid w:val="00C83479"/>
    <w:rsid w:val="00C8499D"/>
    <w:rsid w:val="00C903F2"/>
    <w:rsid w:val="00C90C64"/>
    <w:rsid w:val="00C913D8"/>
    <w:rsid w:val="00C974ED"/>
    <w:rsid w:val="00CA1113"/>
    <w:rsid w:val="00CA6F46"/>
    <w:rsid w:val="00CB5A20"/>
    <w:rsid w:val="00CB7622"/>
    <w:rsid w:val="00CC074D"/>
    <w:rsid w:val="00CC0A1F"/>
    <w:rsid w:val="00CC67CD"/>
    <w:rsid w:val="00CD1D03"/>
    <w:rsid w:val="00CD2847"/>
    <w:rsid w:val="00CD3E3C"/>
    <w:rsid w:val="00CD587F"/>
    <w:rsid w:val="00CE6A06"/>
    <w:rsid w:val="00CF06DA"/>
    <w:rsid w:val="00CF0F05"/>
    <w:rsid w:val="00CF12FA"/>
    <w:rsid w:val="00CF2197"/>
    <w:rsid w:val="00CF4864"/>
    <w:rsid w:val="00D03183"/>
    <w:rsid w:val="00D03530"/>
    <w:rsid w:val="00D07556"/>
    <w:rsid w:val="00D10D97"/>
    <w:rsid w:val="00D1298C"/>
    <w:rsid w:val="00D135F8"/>
    <w:rsid w:val="00D145D5"/>
    <w:rsid w:val="00D164DC"/>
    <w:rsid w:val="00D25231"/>
    <w:rsid w:val="00D25E68"/>
    <w:rsid w:val="00D31CE4"/>
    <w:rsid w:val="00D410FC"/>
    <w:rsid w:val="00D44C79"/>
    <w:rsid w:val="00D45455"/>
    <w:rsid w:val="00D510C2"/>
    <w:rsid w:val="00D522F6"/>
    <w:rsid w:val="00D5468F"/>
    <w:rsid w:val="00D551F8"/>
    <w:rsid w:val="00D701E9"/>
    <w:rsid w:val="00D73A9B"/>
    <w:rsid w:val="00D73E22"/>
    <w:rsid w:val="00D75DB1"/>
    <w:rsid w:val="00D76346"/>
    <w:rsid w:val="00D82759"/>
    <w:rsid w:val="00D82DE2"/>
    <w:rsid w:val="00D840B7"/>
    <w:rsid w:val="00D84865"/>
    <w:rsid w:val="00D86395"/>
    <w:rsid w:val="00D971CB"/>
    <w:rsid w:val="00DA255A"/>
    <w:rsid w:val="00DA349E"/>
    <w:rsid w:val="00DB0F13"/>
    <w:rsid w:val="00DB1A48"/>
    <w:rsid w:val="00DB209F"/>
    <w:rsid w:val="00DB3186"/>
    <w:rsid w:val="00DB7821"/>
    <w:rsid w:val="00DD0F05"/>
    <w:rsid w:val="00DD2674"/>
    <w:rsid w:val="00DD2EBC"/>
    <w:rsid w:val="00DD739D"/>
    <w:rsid w:val="00DE0129"/>
    <w:rsid w:val="00DF1A77"/>
    <w:rsid w:val="00DF3B06"/>
    <w:rsid w:val="00DF7423"/>
    <w:rsid w:val="00E01EDF"/>
    <w:rsid w:val="00E06992"/>
    <w:rsid w:val="00E11849"/>
    <w:rsid w:val="00E12E20"/>
    <w:rsid w:val="00E13F95"/>
    <w:rsid w:val="00E16F0F"/>
    <w:rsid w:val="00E20B92"/>
    <w:rsid w:val="00E2539A"/>
    <w:rsid w:val="00E25A5E"/>
    <w:rsid w:val="00E25BD1"/>
    <w:rsid w:val="00E30CE1"/>
    <w:rsid w:val="00E4017A"/>
    <w:rsid w:val="00E40570"/>
    <w:rsid w:val="00E4176D"/>
    <w:rsid w:val="00E42142"/>
    <w:rsid w:val="00E42B5B"/>
    <w:rsid w:val="00E452E8"/>
    <w:rsid w:val="00E51190"/>
    <w:rsid w:val="00E5157B"/>
    <w:rsid w:val="00E52B98"/>
    <w:rsid w:val="00E53152"/>
    <w:rsid w:val="00E61398"/>
    <w:rsid w:val="00E62A7E"/>
    <w:rsid w:val="00E62AB7"/>
    <w:rsid w:val="00E647DC"/>
    <w:rsid w:val="00E720A8"/>
    <w:rsid w:val="00E74AD5"/>
    <w:rsid w:val="00E74F2F"/>
    <w:rsid w:val="00E828E6"/>
    <w:rsid w:val="00E83D12"/>
    <w:rsid w:val="00E90A24"/>
    <w:rsid w:val="00E915AC"/>
    <w:rsid w:val="00EA08B0"/>
    <w:rsid w:val="00EA0B21"/>
    <w:rsid w:val="00EA579E"/>
    <w:rsid w:val="00EA665A"/>
    <w:rsid w:val="00EA6A67"/>
    <w:rsid w:val="00EA7077"/>
    <w:rsid w:val="00EA7136"/>
    <w:rsid w:val="00EA7655"/>
    <w:rsid w:val="00EA7DFE"/>
    <w:rsid w:val="00EB1F9F"/>
    <w:rsid w:val="00EB5595"/>
    <w:rsid w:val="00EB56AF"/>
    <w:rsid w:val="00EC13FA"/>
    <w:rsid w:val="00EC1617"/>
    <w:rsid w:val="00EC54DD"/>
    <w:rsid w:val="00EC6382"/>
    <w:rsid w:val="00EC6627"/>
    <w:rsid w:val="00EC7DC4"/>
    <w:rsid w:val="00EC7E7A"/>
    <w:rsid w:val="00ED2F3E"/>
    <w:rsid w:val="00ED349C"/>
    <w:rsid w:val="00ED3504"/>
    <w:rsid w:val="00ED39D7"/>
    <w:rsid w:val="00ED4464"/>
    <w:rsid w:val="00ED605C"/>
    <w:rsid w:val="00ED7BC2"/>
    <w:rsid w:val="00EE11A7"/>
    <w:rsid w:val="00EE1904"/>
    <w:rsid w:val="00EE1BC9"/>
    <w:rsid w:val="00EE360E"/>
    <w:rsid w:val="00EE4103"/>
    <w:rsid w:val="00EE4BE3"/>
    <w:rsid w:val="00EF4902"/>
    <w:rsid w:val="00EF5B60"/>
    <w:rsid w:val="00EF72FB"/>
    <w:rsid w:val="00F030AF"/>
    <w:rsid w:val="00F04D38"/>
    <w:rsid w:val="00F14419"/>
    <w:rsid w:val="00F155FD"/>
    <w:rsid w:val="00F20189"/>
    <w:rsid w:val="00F20488"/>
    <w:rsid w:val="00F204F2"/>
    <w:rsid w:val="00F21D93"/>
    <w:rsid w:val="00F252E0"/>
    <w:rsid w:val="00F30CB3"/>
    <w:rsid w:val="00F327D0"/>
    <w:rsid w:val="00F35CD4"/>
    <w:rsid w:val="00F3635A"/>
    <w:rsid w:val="00F44305"/>
    <w:rsid w:val="00F456DC"/>
    <w:rsid w:val="00F5031A"/>
    <w:rsid w:val="00F5704D"/>
    <w:rsid w:val="00F62CEE"/>
    <w:rsid w:val="00F642FA"/>
    <w:rsid w:val="00F81C28"/>
    <w:rsid w:val="00F845B7"/>
    <w:rsid w:val="00F85C1E"/>
    <w:rsid w:val="00F863ED"/>
    <w:rsid w:val="00F9272F"/>
    <w:rsid w:val="00F95498"/>
    <w:rsid w:val="00F97E55"/>
    <w:rsid w:val="00FA0EFD"/>
    <w:rsid w:val="00FA489A"/>
    <w:rsid w:val="00FB5C46"/>
    <w:rsid w:val="00FC2A77"/>
    <w:rsid w:val="00FC49A8"/>
    <w:rsid w:val="00FC5502"/>
    <w:rsid w:val="00FE5445"/>
    <w:rsid w:val="00FE7AD1"/>
    <w:rsid w:val="00FF32E3"/>
    <w:rsid w:val="00FF3937"/>
    <w:rsid w:val="00FF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B4E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B4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3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82E259-6A1F-443F-989F-0B5D84C8A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1</TotalTime>
  <Pages>2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Programming Exam</vt:lpstr>
    </vt:vector>
  </TitlesOfParts>
  <Company>Telerik Corporation</Company>
  <LinksUpToDate>false</LinksUpToDate>
  <CharactersWithSpaces>3450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Programming Exam</dc:title>
  <dc:subject>Attracting Candidates</dc:subject>
  <dc:creator>Svetlin Nakov</dc:creator>
  <cp:lastModifiedBy>kazylia93@mail.ru</cp:lastModifiedBy>
  <cp:revision>2</cp:revision>
  <cp:lastPrinted>2011-11-24T17:37:00Z</cp:lastPrinted>
  <dcterms:created xsi:type="dcterms:W3CDTF">2014-08-11T17:26:00Z</dcterms:created>
  <dcterms:modified xsi:type="dcterms:W3CDTF">2014-08-11T17:26:00Z</dcterms:modified>
</cp:coreProperties>
</file>